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B35" w:rsidRDefault="00B324B0" w:rsidP="00B324B0">
      <w:pPr>
        <w:pStyle w:val="Title"/>
        <w:jc w:val="center"/>
      </w:pPr>
      <w:r>
        <w:t>W I L D L I F E</w:t>
      </w:r>
    </w:p>
    <w:p w:rsidR="00082B35" w:rsidRDefault="00B324B0" w:rsidP="00B324B0">
      <w:pPr>
        <w:pStyle w:val="Subtitle"/>
        <w:jc w:val="center"/>
      </w:pPr>
      <w:r>
        <w:t>CRUD Demo Project</w:t>
      </w:r>
    </w:p>
    <w:tbl>
      <w:tblPr>
        <w:tblStyle w:val="Generaltable"/>
        <w:tblW w:w="0" w:type="auto"/>
        <w:tblBorders>
          <w:insideH w:val="none" w:sz="0" w:space="0" w:color="auto"/>
        </w:tblBorders>
        <w:tblLook w:val="0600" w:firstRow="0" w:lastRow="0" w:firstColumn="0" w:lastColumn="0" w:noHBand="1" w:noVBand="1"/>
      </w:tblPr>
      <w:tblGrid>
        <w:gridCol w:w="4315"/>
        <w:gridCol w:w="4315"/>
      </w:tblGrid>
      <w:tr w:rsidR="008E538A" w:rsidRPr="008E538A" w:rsidTr="00047A28">
        <w:tc>
          <w:tcPr>
            <w:tcW w:w="8630" w:type="dxa"/>
            <w:gridSpan w:val="2"/>
          </w:tcPr>
          <w:p w:rsidR="008E538A" w:rsidRPr="008E538A" w:rsidRDefault="008E538A" w:rsidP="008E538A">
            <w:pPr>
              <w:jc w:val="center"/>
            </w:pPr>
            <w:r>
              <w:rPr>
                <w:noProof/>
              </w:rPr>
              <w:drawing>
                <wp:inline distT="0" distB="0" distL="0" distR="0">
                  <wp:extent cx="2160000" cy="1375200"/>
                  <wp:effectExtent l="88900" t="88900" r="88265"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1375200"/>
                          </a:xfrm>
                          <a:prstGeom prst="rect">
                            <a:avLst/>
                          </a:prstGeom>
                          <a:effectLst>
                            <a:outerShdw blurRad="63500" sx="102000" sy="102000" algn="ctr" rotWithShape="0">
                              <a:prstClr val="black">
                                <a:alpha val="40000"/>
                              </a:prstClr>
                            </a:outerShdw>
                          </a:effectLst>
                        </pic:spPr>
                      </pic:pic>
                    </a:graphicData>
                  </a:graphic>
                </wp:inline>
              </w:drawing>
            </w:r>
          </w:p>
        </w:tc>
      </w:tr>
      <w:tr w:rsidR="008E538A" w:rsidRPr="008E538A" w:rsidTr="00047A28">
        <w:tc>
          <w:tcPr>
            <w:tcW w:w="4315" w:type="dxa"/>
          </w:tcPr>
          <w:p w:rsidR="008E538A" w:rsidRPr="008E538A" w:rsidRDefault="008E538A" w:rsidP="00047A28">
            <w:pPr>
              <w:jc w:val="center"/>
            </w:pPr>
            <w:r>
              <w:rPr>
                <w:noProof/>
              </w:rPr>
              <w:drawing>
                <wp:inline distT="0" distB="0" distL="0" distR="0">
                  <wp:extent cx="2160000" cy="1375200"/>
                  <wp:effectExtent l="88900" t="88900" r="88265" b="857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imal_crud_sm.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1375200"/>
                          </a:xfrm>
                          <a:prstGeom prst="rect">
                            <a:avLst/>
                          </a:prstGeom>
                          <a:effectLst>
                            <a:outerShdw blurRad="63500" sx="102000" sy="102000" algn="ctr" rotWithShape="0">
                              <a:prstClr val="black">
                                <a:alpha val="40000"/>
                              </a:prstClr>
                            </a:outerShdw>
                          </a:effectLst>
                        </pic:spPr>
                      </pic:pic>
                    </a:graphicData>
                  </a:graphic>
                </wp:inline>
              </w:drawing>
            </w:r>
          </w:p>
        </w:tc>
        <w:tc>
          <w:tcPr>
            <w:tcW w:w="4315" w:type="dxa"/>
          </w:tcPr>
          <w:p w:rsidR="008E538A" w:rsidRPr="008E538A" w:rsidRDefault="008E538A" w:rsidP="00047A28">
            <w:pPr>
              <w:jc w:val="center"/>
            </w:pPr>
            <w:r>
              <w:rPr>
                <w:noProof/>
              </w:rPr>
              <w:drawing>
                <wp:inline distT="0" distB="0" distL="0" distR="0">
                  <wp:extent cx="2160000" cy="1375200"/>
                  <wp:effectExtent l="88900" t="88900" r="88265" b="857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mal_species_sm.png"/>
                          <pic:cNvPicPr/>
                        </pic:nvPicPr>
                        <pic:blipFill>
                          <a:blip r:embed="rId14">
                            <a:extLst>
                              <a:ext uri="{28A0092B-C50C-407E-A947-70E740481C1C}">
                                <a14:useLocalDpi xmlns:a14="http://schemas.microsoft.com/office/drawing/2010/main" val="0"/>
                              </a:ext>
                            </a:extLst>
                          </a:blip>
                          <a:stretch>
                            <a:fillRect/>
                          </a:stretch>
                        </pic:blipFill>
                        <pic:spPr>
                          <a:xfrm>
                            <a:off x="0" y="0"/>
                            <a:ext cx="2160000" cy="1375200"/>
                          </a:xfrm>
                          <a:prstGeom prst="rect">
                            <a:avLst/>
                          </a:prstGeom>
                          <a:effectLst>
                            <a:outerShdw blurRad="63500" sx="102000" sy="102000" algn="ctr" rotWithShape="0">
                              <a:prstClr val="black">
                                <a:alpha val="40000"/>
                              </a:prstClr>
                            </a:outerShdw>
                          </a:effectLst>
                        </pic:spPr>
                      </pic:pic>
                    </a:graphicData>
                  </a:graphic>
                </wp:inline>
              </w:drawing>
            </w:r>
          </w:p>
        </w:tc>
      </w:tr>
      <w:tr w:rsidR="008E538A" w:rsidRPr="008E538A" w:rsidTr="00047A28">
        <w:tc>
          <w:tcPr>
            <w:tcW w:w="8630" w:type="dxa"/>
            <w:gridSpan w:val="2"/>
          </w:tcPr>
          <w:p w:rsidR="008E538A" w:rsidRPr="008E538A" w:rsidRDefault="008E538A" w:rsidP="008E538A">
            <w:pPr>
              <w:jc w:val="center"/>
            </w:pPr>
            <w:r>
              <w:rPr>
                <w:noProof/>
              </w:rPr>
              <w:drawing>
                <wp:inline distT="0" distB="0" distL="0" distR="0">
                  <wp:extent cx="2160000" cy="1375200"/>
                  <wp:effectExtent l="88900" t="88900" r="88265" b="857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imal_habitat_sm.png"/>
                          <pic:cNvPicPr/>
                        </pic:nvPicPr>
                        <pic:blipFill>
                          <a:blip r:embed="rId15">
                            <a:extLst>
                              <a:ext uri="{28A0092B-C50C-407E-A947-70E740481C1C}">
                                <a14:useLocalDpi xmlns:a14="http://schemas.microsoft.com/office/drawing/2010/main" val="0"/>
                              </a:ext>
                            </a:extLst>
                          </a:blip>
                          <a:stretch>
                            <a:fillRect/>
                          </a:stretch>
                        </pic:blipFill>
                        <pic:spPr>
                          <a:xfrm>
                            <a:off x="0" y="0"/>
                            <a:ext cx="2160000" cy="1375200"/>
                          </a:xfrm>
                          <a:prstGeom prst="rect">
                            <a:avLst/>
                          </a:prstGeom>
                          <a:effectLst>
                            <a:outerShdw blurRad="63500" sx="102000" sy="102000" algn="ctr" rotWithShape="0">
                              <a:prstClr val="black">
                                <a:alpha val="40000"/>
                              </a:prstClr>
                            </a:outerShdw>
                          </a:effectLst>
                        </pic:spPr>
                      </pic:pic>
                    </a:graphicData>
                  </a:graphic>
                </wp:inline>
              </w:drawing>
            </w:r>
          </w:p>
        </w:tc>
      </w:tr>
    </w:tbl>
    <w:p w:rsidR="00082B35" w:rsidRDefault="00082B35" w:rsidP="00B324B0">
      <w:pPr>
        <w:jc w:val="center"/>
      </w:pPr>
    </w:p>
    <w:p w:rsidR="00082B35" w:rsidRDefault="002E65AA" w:rsidP="00B324B0">
      <w:pPr>
        <w:pStyle w:val="Author"/>
        <w:jc w:val="center"/>
      </w:pPr>
      <w:r>
        <w:t>NAY LA</w:t>
      </w:r>
    </w:p>
    <w:p w:rsidR="00082B35" w:rsidRDefault="00C81400">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082B35" w:rsidRPr="002E701C" w:rsidRDefault="00C81400" w:rsidP="002E701C">
          <w:pPr>
            <w:pStyle w:val="TOCHeading"/>
            <w:rPr>
              <w:sz w:val="56"/>
              <w:szCs w:val="56"/>
            </w:rPr>
          </w:pPr>
          <w:r w:rsidRPr="002E701C">
            <w:rPr>
              <w:rStyle w:val="Emphasis"/>
              <w:sz w:val="56"/>
              <w:szCs w:val="56"/>
            </w:rPr>
            <w:t>TAble of</w:t>
          </w:r>
          <w:r w:rsidRPr="002E701C">
            <w:rPr>
              <w:rStyle w:val="Emphasis"/>
              <w:sz w:val="56"/>
              <w:szCs w:val="56"/>
            </w:rPr>
            <w:br/>
          </w:r>
          <w:r w:rsidRPr="002E701C">
            <w:rPr>
              <w:sz w:val="56"/>
              <w:szCs w:val="56"/>
            </w:rPr>
            <w:t>Contents</w:t>
          </w:r>
          <w:r>
            <w:rPr>
              <w:noProof/>
            </w:rPr>
            <w:fldChar w:fldCharType="begin"/>
          </w:r>
          <w:r>
            <w:instrText xml:space="preserve"> TOC \o "1-3" \u </w:instrText>
          </w:r>
          <w:r>
            <w:rPr>
              <w:noProof/>
            </w:rPr>
            <w:fldChar w:fldCharType="separate"/>
          </w:r>
        </w:p>
        <w:p w:rsidR="00082B35" w:rsidRDefault="002E701C">
          <w:pPr>
            <w:pStyle w:val="TOC2"/>
            <w:rPr>
              <w:rFonts w:eastAsiaTheme="minorEastAsia"/>
              <w:bCs w:val="0"/>
              <w:noProof/>
              <w:color w:val="auto"/>
              <w:sz w:val="22"/>
              <w:szCs w:val="22"/>
              <w:lang w:eastAsia="en-US"/>
            </w:rPr>
          </w:pPr>
          <w:r w:rsidRPr="002E701C">
            <w:rPr>
              <w:b/>
              <w:noProof/>
            </w:rPr>
            <w:t>Introduction</w:t>
          </w:r>
          <w:r>
            <w:rPr>
              <w:noProof/>
            </w:rPr>
            <w:t xml:space="preserve"> </w:t>
          </w:r>
          <w:r w:rsidR="00C81400">
            <w:rPr>
              <w:noProof/>
            </w:rPr>
            <w:tab/>
          </w:r>
          <w:r w:rsidR="00C81400">
            <w:rPr>
              <w:noProof/>
            </w:rPr>
            <w:fldChar w:fldCharType="begin"/>
          </w:r>
          <w:r w:rsidR="00C81400">
            <w:rPr>
              <w:noProof/>
            </w:rPr>
            <w:instrText xml:space="preserve"> PAGEREF _Toc408396852 \h </w:instrText>
          </w:r>
          <w:r w:rsidR="00C81400">
            <w:rPr>
              <w:noProof/>
            </w:rPr>
            <w:fldChar w:fldCharType="separate"/>
          </w:r>
          <w:r w:rsidR="00002DF0">
            <w:rPr>
              <w:b/>
              <w:bCs w:val="0"/>
              <w:noProof/>
            </w:rPr>
            <w:t>Error! Bookmark not defined.</w:t>
          </w:r>
          <w:r w:rsidR="00C81400">
            <w:rPr>
              <w:noProof/>
            </w:rPr>
            <w:fldChar w:fldCharType="end"/>
          </w:r>
        </w:p>
        <w:p w:rsidR="002E701C" w:rsidRDefault="002E701C" w:rsidP="002E701C">
          <w:pPr>
            <w:pStyle w:val="TOC2"/>
            <w:rPr>
              <w:noProof/>
            </w:rPr>
          </w:pPr>
          <w:r w:rsidRPr="002E701C">
            <w:rPr>
              <w:b/>
              <w:noProof/>
            </w:rPr>
            <w:t>Project Overview</w:t>
          </w:r>
          <w:r w:rsidR="00C81400">
            <w:rPr>
              <w:noProof/>
            </w:rPr>
            <w:tab/>
          </w:r>
          <w:r w:rsidR="00C81400">
            <w:rPr>
              <w:noProof/>
            </w:rPr>
            <w:fldChar w:fldCharType="begin"/>
          </w:r>
          <w:r w:rsidR="00C81400">
            <w:rPr>
              <w:noProof/>
            </w:rPr>
            <w:instrText xml:space="preserve"> PAGEREF _Toc408396853 \h </w:instrText>
          </w:r>
          <w:r w:rsidR="00C81400">
            <w:rPr>
              <w:noProof/>
            </w:rPr>
            <w:fldChar w:fldCharType="separate"/>
          </w:r>
          <w:r w:rsidR="00002DF0">
            <w:rPr>
              <w:b/>
              <w:bCs w:val="0"/>
              <w:noProof/>
            </w:rPr>
            <w:t>Error! Bookmark not defined.</w:t>
          </w:r>
          <w:r w:rsidR="00C81400">
            <w:rPr>
              <w:noProof/>
            </w:rPr>
            <w:fldChar w:fldCharType="end"/>
          </w:r>
        </w:p>
        <w:p w:rsidR="002E701C" w:rsidRDefault="002E701C" w:rsidP="002E701C">
          <w:pPr>
            <w:pStyle w:val="TOC2"/>
            <w:rPr>
              <w:rFonts w:eastAsiaTheme="minorEastAsia"/>
              <w:bCs w:val="0"/>
              <w:noProof/>
              <w:color w:val="auto"/>
              <w:sz w:val="22"/>
              <w:szCs w:val="22"/>
              <w:lang w:eastAsia="en-US"/>
            </w:rPr>
          </w:pPr>
          <w:r w:rsidRPr="002E701C">
            <w:rPr>
              <w:b/>
              <w:noProof/>
            </w:rPr>
            <w:t>CRUD Pages</w:t>
          </w:r>
          <w:r>
            <w:rPr>
              <w:noProof/>
            </w:rPr>
            <w:t xml:space="preserve"> </w:t>
          </w:r>
          <w:r>
            <w:rPr>
              <w:noProof/>
            </w:rPr>
            <w:tab/>
          </w:r>
          <w:r>
            <w:rPr>
              <w:noProof/>
            </w:rPr>
            <w:t>3</w:t>
          </w:r>
        </w:p>
        <w:p w:rsidR="002E701C" w:rsidRPr="002E701C" w:rsidRDefault="00B60C7B" w:rsidP="002E701C">
          <w:pPr>
            <w:pStyle w:val="TOC2"/>
            <w:rPr>
              <w:noProof/>
            </w:rPr>
          </w:pPr>
          <w:r w:rsidRPr="00B60C7B">
            <w:rPr>
              <w:b/>
              <w:noProof/>
            </w:rPr>
            <w:t>Browser Compatibility Testing</w:t>
          </w:r>
          <w:r w:rsidR="002E701C">
            <w:rPr>
              <w:noProof/>
            </w:rPr>
            <w:tab/>
          </w:r>
          <w:r w:rsidR="002E701C">
            <w:rPr>
              <w:noProof/>
            </w:rPr>
            <w:t>5</w:t>
          </w:r>
        </w:p>
        <w:p w:rsidR="00E02180" w:rsidRDefault="00B60C7B" w:rsidP="00E02180">
          <w:pPr>
            <w:pStyle w:val="TOC2"/>
            <w:rPr>
              <w:noProof/>
            </w:rPr>
          </w:pPr>
          <w:r w:rsidRPr="00B60C7B">
            <w:rPr>
              <w:b/>
              <w:noProof/>
            </w:rPr>
            <w:t>Unit Testing on Application Controller</w:t>
          </w:r>
          <w:r w:rsidR="00E02180">
            <w:rPr>
              <w:noProof/>
            </w:rPr>
            <w:tab/>
          </w:r>
          <w:r w:rsidR="00FC5A92">
            <w:rPr>
              <w:noProof/>
            </w:rPr>
            <w:t>6</w:t>
          </w:r>
        </w:p>
        <w:p w:rsidR="00B60C7B" w:rsidRPr="002E701C" w:rsidRDefault="00B60C7B" w:rsidP="00B60C7B">
          <w:pPr>
            <w:pStyle w:val="TOC2"/>
            <w:rPr>
              <w:noProof/>
            </w:rPr>
          </w:pPr>
          <w:r w:rsidRPr="002E701C">
            <w:rPr>
              <w:b/>
              <w:noProof/>
            </w:rPr>
            <w:t>Database And Tables</w:t>
          </w:r>
          <w:r>
            <w:rPr>
              <w:noProof/>
            </w:rPr>
            <w:tab/>
          </w:r>
          <w:r w:rsidR="00FC5A92">
            <w:rPr>
              <w:noProof/>
            </w:rPr>
            <w:t>7</w:t>
          </w:r>
        </w:p>
        <w:p w:rsidR="00FC5A92" w:rsidRPr="002E701C" w:rsidRDefault="00FC5A92" w:rsidP="00FC5A92">
          <w:pPr>
            <w:pStyle w:val="TOC2"/>
            <w:rPr>
              <w:noProof/>
            </w:rPr>
          </w:pPr>
          <w:r>
            <w:rPr>
              <w:b/>
              <w:noProof/>
            </w:rPr>
            <w:t>Developer Tools</w:t>
          </w:r>
          <w:r>
            <w:rPr>
              <w:noProof/>
            </w:rPr>
            <w:tab/>
            <w:t>10</w:t>
          </w:r>
        </w:p>
        <w:p w:rsidR="002E701C" w:rsidRPr="002E701C" w:rsidRDefault="002E701C" w:rsidP="002E701C"/>
        <w:p w:rsidR="00082B35" w:rsidRPr="002E701C" w:rsidRDefault="00C81400">
          <w:pPr>
            <w:rPr>
              <w:rFonts w:asciiTheme="majorHAnsi" w:hAnsiTheme="majorHAnsi"/>
              <w:b/>
              <w:bCs/>
              <w:caps/>
              <w:color w:val="2A2A2A" w:themeColor="text2"/>
              <w:sz w:val="28"/>
            </w:rPr>
          </w:pPr>
          <w:r>
            <w:rPr>
              <w:rFonts w:asciiTheme="majorHAnsi" w:hAnsiTheme="majorHAnsi"/>
              <w:b/>
              <w:bCs/>
              <w:caps/>
              <w:color w:val="2A2A2A" w:themeColor="text2"/>
              <w:sz w:val="28"/>
            </w:rPr>
            <w:fldChar w:fldCharType="end"/>
          </w:r>
        </w:p>
      </w:sdtContent>
    </w:sdt>
    <w:p w:rsidR="00082B35" w:rsidRDefault="00082B35">
      <w:pPr>
        <w:sectPr w:rsidR="00082B35">
          <w:pgSz w:w="12240" w:h="15840"/>
          <w:pgMar w:top="2520" w:right="1800" w:bottom="1728" w:left="1800" w:header="720" w:footer="720" w:gutter="0"/>
          <w:pgNumType w:fmt="lowerRoman" w:start="1"/>
          <w:cols w:space="720"/>
          <w:titlePg/>
          <w:docGrid w:linePitch="360"/>
        </w:sectPr>
      </w:pPr>
    </w:p>
    <w:p w:rsidR="00B324B0" w:rsidRPr="00950C1E" w:rsidRDefault="00B324B0" w:rsidP="00950C1E">
      <w:pPr>
        <w:pStyle w:val="Heading1"/>
        <w:spacing w:after="480"/>
        <w:rPr>
          <w:sz w:val="56"/>
          <w:szCs w:val="56"/>
        </w:rPr>
      </w:pPr>
      <w:r w:rsidRPr="00950C1E">
        <w:rPr>
          <w:rFonts w:cs="Times New Roman (Headings CS)"/>
          <w:sz w:val="56"/>
          <w:szCs w:val="56"/>
        </w:rPr>
        <w:lastRenderedPageBreak/>
        <w:t>I</w:t>
      </w:r>
      <w:r w:rsidR="00950C1E" w:rsidRPr="00950C1E">
        <w:rPr>
          <w:rFonts w:cs="Times New Roman (Headings CS)"/>
          <w:sz w:val="56"/>
          <w:szCs w:val="56"/>
        </w:rPr>
        <w:t>ntroduction</w:t>
      </w:r>
    </w:p>
    <w:p w:rsidR="00502423" w:rsidRDefault="00502423" w:rsidP="00502423">
      <w:r>
        <w:t>T</w:t>
      </w:r>
      <w:r w:rsidRPr="00502423">
        <w:t>his project is a simple task management application developed to meet the following requirements: to enable users to create, read, update, and delete tasks efficiently. The application features a user-friendly frontend interface that ensures an intuitive user experience while providing a robust backend for seamless data storage and management. By focusing on simplicity and usability, this application aims to enhance productivity and organization</w:t>
      </w:r>
      <w:r>
        <w:t xml:space="preserve"> for users managing their tasks</w:t>
      </w:r>
      <w:r w:rsidRPr="006A5694">
        <w:t>.</w:t>
      </w:r>
    </w:p>
    <w:p w:rsidR="00502423" w:rsidRPr="00B324B0" w:rsidRDefault="00502423" w:rsidP="00B324B0">
      <w:pPr>
        <w:spacing w:after="0" w:line="240" w:lineRule="auto"/>
      </w:pPr>
    </w:p>
    <w:p w:rsidR="00B324B0" w:rsidRDefault="00B324B0"/>
    <w:p w:rsidR="00950C1E" w:rsidRDefault="00950C1E"/>
    <w:p w:rsidR="00E02180" w:rsidRPr="00E02180" w:rsidRDefault="008E538A" w:rsidP="006A5694">
      <w:pPr>
        <w:pStyle w:val="Heading1"/>
        <w:spacing w:after="480"/>
        <w:rPr>
          <w:rFonts w:cs="Times New Roman (Headings CS)"/>
          <w:color w:val="FF0000"/>
          <w:sz w:val="56"/>
          <w:szCs w:val="56"/>
        </w:rPr>
      </w:pPr>
      <w:r w:rsidRPr="00E02180">
        <w:rPr>
          <w:rFonts w:cs="Times New Roman (Headings CS)"/>
          <w:color w:val="FF0000"/>
          <w:sz w:val="56"/>
          <w:szCs w:val="56"/>
        </w:rPr>
        <w:t>Project</w:t>
      </w:r>
    </w:p>
    <w:p w:rsidR="008E538A" w:rsidRPr="006A5694" w:rsidRDefault="008E538A" w:rsidP="006A5694">
      <w:pPr>
        <w:pStyle w:val="Heading1"/>
        <w:spacing w:after="480"/>
        <w:rPr>
          <w:rFonts w:cs="Times New Roman (Headings CS)"/>
          <w:sz w:val="56"/>
          <w:szCs w:val="56"/>
        </w:rPr>
      </w:pPr>
      <w:r w:rsidRPr="008E538A">
        <w:rPr>
          <w:rFonts w:cs="Times New Roman (Headings CS)"/>
          <w:sz w:val="56"/>
          <w:szCs w:val="56"/>
        </w:rPr>
        <w:t>Overview</w:t>
      </w:r>
    </w:p>
    <w:p w:rsidR="008E538A" w:rsidRDefault="008E538A" w:rsidP="008E538A">
      <w:pPr>
        <w:pStyle w:val="NormalWeb"/>
        <w:rPr>
          <w:rFonts w:asciiTheme="minorHAnsi" w:eastAsiaTheme="minorHAnsi" w:hAnsiTheme="minorHAnsi" w:cstheme="minorBidi"/>
          <w:color w:val="5F5F5F" w:themeColor="text2" w:themeTint="BF"/>
          <w:lang w:eastAsia="ja-JP"/>
        </w:rPr>
      </w:pPr>
      <w:r w:rsidRPr="008E538A">
        <w:rPr>
          <w:rFonts w:asciiTheme="minorHAnsi" w:eastAsiaTheme="minorHAnsi" w:hAnsiTheme="minorHAnsi" w:cstheme="minorBidi"/>
          <w:color w:val="5F5F5F" w:themeColor="text2" w:themeTint="BF"/>
          <w:lang w:eastAsia="ja-JP"/>
        </w:rPr>
        <w:t>This task management application consists of four main pages, each designed to enhance user interaction and provide essential functionalities. Below is a brief description of each page:</w:t>
      </w:r>
    </w:p>
    <w:sdt>
      <w:sdtPr>
        <w:id w:val="-536192789"/>
        <w:placeholder>
          <w:docPart w:val="82F1EB564FFB654AA7D6C734B2DED169"/>
        </w:placeholder>
        <w:temporary/>
        <w:showingPlcHdr/>
        <w15:appearance w15:val="hidden"/>
      </w:sdtPr>
      <w:sdtContent>
        <w:p w:rsidR="006A5694" w:rsidRDefault="006A5694" w:rsidP="006A5694">
          <w:r>
            <w:t>To get started right away, just tap any placeholder text (such as this) and start typing.</w:t>
          </w:r>
        </w:p>
      </w:sdtContent>
    </w:sdt>
    <w:p w:rsidR="006A5694" w:rsidRDefault="006A5694" w:rsidP="006A5694">
      <w:pPr>
        <w:pStyle w:val="Heading2"/>
      </w:pPr>
      <w:r>
        <w:t>1. HOME PAGE</w:t>
      </w:r>
    </w:p>
    <w:p w:rsidR="006A5694" w:rsidRDefault="006A5694" w:rsidP="006A5694">
      <w:r w:rsidRPr="006A5694">
        <w:t xml:space="preserve">The </w:t>
      </w:r>
      <w:r w:rsidRPr="006A5694">
        <w:rPr>
          <w:b/>
        </w:rPr>
        <w:t>Home</w:t>
      </w:r>
      <w:r w:rsidRPr="006A5694">
        <w:t xml:space="preserve"> page serves as the introduction to the application. It provides an overview of the project's purpose, features, and instructions on how to navigate through the application. Users are welcomed with a clear and concise layout that sets the tone for their experience.</w:t>
      </w:r>
    </w:p>
    <w:p w:rsidR="006A5694" w:rsidRDefault="006A5694" w:rsidP="006A5694">
      <w:pPr>
        <w:pStyle w:val="Heading2"/>
      </w:pPr>
      <w:r>
        <w:lastRenderedPageBreak/>
        <w:t>2. ANIMALS PAGE</w:t>
      </w:r>
    </w:p>
    <w:p w:rsidR="006A5694" w:rsidRDefault="006A5694" w:rsidP="006A5694">
      <w:r w:rsidRPr="006A5694">
        <w:t xml:space="preserve">The </w:t>
      </w:r>
      <w:r w:rsidRPr="00502423">
        <w:rPr>
          <w:b/>
        </w:rPr>
        <w:t>Anima</w:t>
      </w:r>
      <w:r w:rsidR="00502423">
        <w:rPr>
          <w:b/>
        </w:rPr>
        <w:t>ls</w:t>
      </w:r>
      <w:r w:rsidRPr="006A5694">
        <w:t xml:space="preserve"> page displays a comprehensive list of animals. Users can perform CRUD (Create, Read, Update, Delete) actions on the animal records. This functionality allows users to manage the animal data effectively, ensuring that the information is up-to-date and relevant. The user-friendly interface makes it easy to navigate through the list and access the desired actions.</w:t>
      </w:r>
    </w:p>
    <w:p w:rsidR="006A5694" w:rsidRDefault="00502423" w:rsidP="006A5694">
      <w:pPr>
        <w:pStyle w:val="Heading2"/>
      </w:pPr>
      <w:r>
        <w:t>3. Animal Species page</w:t>
      </w:r>
    </w:p>
    <w:p w:rsidR="006A5694" w:rsidRDefault="00502423" w:rsidP="006A5694">
      <w:r w:rsidRPr="00502423">
        <w:t xml:space="preserve">The </w:t>
      </w:r>
      <w:r w:rsidRPr="00502423">
        <w:rPr>
          <w:b/>
        </w:rPr>
        <w:t>Animal Species</w:t>
      </w:r>
      <w:r w:rsidRPr="00502423">
        <w:t xml:space="preserve"> page presents a list of various animal species. When a user clicks on a specific species, detailed information about that species is displayed. This page aims to educate users about different species and their characteristics, enhancing their understanding of wildlife.</w:t>
      </w:r>
    </w:p>
    <w:p w:rsidR="006A5694" w:rsidRDefault="006A5694" w:rsidP="006A5694">
      <w:pPr>
        <w:pStyle w:val="Heading2"/>
      </w:pPr>
      <w:r>
        <w:t xml:space="preserve"> </w:t>
      </w:r>
      <w:r w:rsidR="00502423">
        <w:t>4. Animal Habitat page</w:t>
      </w:r>
    </w:p>
    <w:p w:rsidR="008E538A" w:rsidRPr="008E538A" w:rsidRDefault="00502423" w:rsidP="00502423">
      <w:r w:rsidRPr="00502423">
        <w:t>The Animal Habitat page showcases a list of different animal habitats. Similar to the Animal Species page, clicking on a specific habitat reveals detailed information. This functionality helps users learn about the environments in which various animals live and their ecological significance.</w:t>
      </w:r>
    </w:p>
    <w:p w:rsidR="00502423" w:rsidRPr="00502423" w:rsidRDefault="00502423" w:rsidP="00502423">
      <w:r w:rsidRPr="00502423">
        <w:br w:type="page"/>
      </w:r>
    </w:p>
    <w:p w:rsidR="00502423" w:rsidRPr="00E02180" w:rsidRDefault="00502423" w:rsidP="00502423">
      <w:pPr>
        <w:pStyle w:val="Heading1"/>
        <w:spacing w:after="480"/>
        <w:rPr>
          <w:rFonts w:cs="Times New Roman (Headings CS)"/>
          <w:color w:val="000000" w:themeColor="text1"/>
          <w:sz w:val="56"/>
          <w:szCs w:val="56"/>
        </w:rPr>
      </w:pPr>
      <w:r w:rsidRPr="00E02180">
        <w:rPr>
          <w:rFonts w:cs="Times New Roman (Headings CS)"/>
          <w:color w:val="000000" w:themeColor="text1"/>
          <w:sz w:val="56"/>
          <w:szCs w:val="56"/>
        </w:rPr>
        <w:lastRenderedPageBreak/>
        <w:t>CRUD</w:t>
      </w:r>
      <w:r w:rsidR="00E02180" w:rsidRPr="00E02180">
        <w:rPr>
          <w:rFonts w:cs="Times New Roman (Headings CS)"/>
          <w:color w:val="000000" w:themeColor="text1"/>
          <w:sz w:val="56"/>
          <w:szCs w:val="56"/>
        </w:rPr>
        <w:t xml:space="preserve"> </w:t>
      </w:r>
      <w:r w:rsidRPr="00E02180">
        <w:rPr>
          <w:rFonts w:cs="Times New Roman (Headings CS)"/>
          <w:color w:val="000000" w:themeColor="text1"/>
          <w:sz w:val="56"/>
          <w:szCs w:val="56"/>
        </w:rPr>
        <w:t>Page</w:t>
      </w:r>
      <w:r w:rsidR="002E701C" w:rsidRPr="00E02180">
        <w:rPr>
          <w:rFonts w:cs="Times New Roman (Headings CS)"/>
          <w:color w:val="000000" w:themeColor="text1"/>
          <w:sz w:val="56"/>
          <w:szCs w:val="56"/>
        </w:rPr>
        <w:t>s</w:t>
      </w:r>
    </w:p>
    <w:p w:rsidR="002E701C" w:rsidRDefault="002E701C" w:rsidP="002E701C">
      <w:pPr>
        <w:rPr>
          <w:noProof/>
        </w:rPr>
      </w:pPr>
      <w:r>
        <w:rPr>
          <w:noProof/>
        </w:rPr>
        <w:drawing>
          <wp:inline distT="0" distB="0" distL="0" distR="0" wp14:anchorId="1A8D3A9E" wp14:editId="370E6D41">
            <wp:extent cx="5486400" cy="3496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0-31 1532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496945"/>
                    </a:xfrm>
                    <a:prstGeom prst="rect">
                      <a:avLst/>
                    </a:prstGeom>
                  </pic:spPr>
                </pic:pic>
              </a:graphicData>
            </a:graphic>
          </wp:inline>
        </w:drawing>
      </w:r>
      <w:r w:rsidRPr="002E701C">
        <w:rPr>
          <w:noProof/>
        </w:rPr>
        <w:t xml:space="preserve"> </w:t>
      </w:r>
    </w:p>
    <w:p w:rsidR="00502423" w:rsidRDefault="002E701C" w:rsidP="002E701C">
      <w:r>
        <w:rPr>
          <w:noProof/>
        </w:rPr>
        <w:drawing>
          <wp:inline distT="0" distB="0" distL="0" distR="0" wp14:anchorId="0E1059D3" wp14:editId="24529F7D">
            <wp:extent cx="5486400" cy="3491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11-01 02293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491230"/>
                    </a:xfrm>
                    <a:prstGeom prst="rect">
                      <a:avLst/>
                    </a:prstGeom>
                  </pic:spPr>
                </pic:pic>
              </a:graphicData>
            </a:graphic>
          </wp:inline>
        </w:drawing>
      </w:r>
    </w:p>
    <w:p w:rsidR="002E701C" w:rsidRDefault="002E701C" w:rsidP="002E701C">
      <w:r>
        <w:rPr>
          <w:noProof/>
        </w:rPr>
        <w:lastRenderedPageBreak/>
        <w:drawing>
          <wp:inline distT="0" distB="0" distL="0" distR="0">
            <wp:extent cx="5486400" cy="3491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11-01 02290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491230"/>
                    </a:xfrm>
                    <a:prstGeom prst="rect">
                      <a:avLst/>
                    </a:prstGeom>
                  </pic:spPr>
                </pic:pic>
              </a:graphicData>
            </a:graphic>
          </wp:inline>
        </w:drawing>
      </w:r>
    </w:p>
    <w:p w:rsidR="002E701C" w:rsidRDefault="002E701C" w:rsidP="002E701C">
      <w:r>
        <w:rPr>
          <w:noProof/>
        </w:rPr>
        <w:drawing>
          <wp:inline distT="0" distB="0" distL="0" distR="0" wp14:anchorId="1A275291" wp14:editId="71973800">
            <wp:extent cx="5486400" cy="3491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11-01 0230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491230"/>
                    </a:xfrm>
                    <a:prstGeom prst="rect">
                      <a:avLst/>
                    </a:prstGeom>
                  </pic:spPr>
                </pic:pic>
              </a:graphicData>
            </a:graphic>
          </wp:inline>
        </w:drawing>
      </w:r>
    </w:p>
    <w:p w:rsidR="007F21F7" w:rsidRDefault="007F21F7" w:rsidP="002E701C"/>
    <w:p w:rsidR="007F21F7" w:rsidRDefault="007F21F7">
      <w:r>
        <w:br w:type="page"/>
      </w:r>
    </w:p>
    <w:p w:rsidR="00B228EB" w:rsidRPr="00E02180" w:rsidRDefault="00A21A0D" w:rsidP="00B228EB">
      <w:pPr>
        <w:pStyle w:val="Heading1"/>
        <w:spacing w:after="480"/>
        <w:rPr>
          <w:rFonts w:cs="Times New Roman (Headings CS)"/>
          <w:color w:val="FF0000"/>
          <w:sz w:val="56"/>
          <w:szCs w:val="56"/>
        </w:rPr>
      </w:pPr>
      <w:r>
        <w:rPr>
          <w:rFonts w:cs="Times New Roman (Headings CS)"/>
          <w:color w:val="FF0000"/>
          <w:sz w:val="56"/>
          <w:szCs w:val="56"/>
        </w:rPr>
        <w:lastRenderedPageBreak/>
        <w:t>Browser</w:t>
      </w:r>
    </w:p>
    <w:p w:rsidR="00B228EB" w:rsidRPr="00502423" w:rsidRDefault="00A21A0D" w:rsidP="00B228EB">
      <w:pPr>
        <w:pStyle w:val="Heading1"/>
        <w:spacing w:after="480"/>
        <w:rPr>
          <w:rFonts w:cs="Times New Roman (Headings CS)"/>
          <w:sz w:val="56"/>
          <w:szCs w:val="56"/>
        </w:rPr>
      </w:pPr>
      <w:r>
        <w:rPr>
          <w:rFonts w:cs="Times New Roman (Headings CS)"/>
          <w:sz w:val="56"/>
          <w:szCs w:val="56"/>
        </w:rPr>
        <w:t>Compatibility Testing</w:t>
      </w:r>
    </w:p>
    <w:p w:rsidR="00A21A0D" w:rsidRDefault="00A21A0D" w:rsidP="00A21A0D">
      <w:r w:rsidRPr="00A21A0D">
        <w:t>To ensure a consistent and reliable user experience, the application was tested across multiple browsers, including:</w:t>
      </w:r>
    </w:p>
    <w:p w:rsidR="00A21A0D" w:rsidRDefault="00A21A0D" w:rsidP="00A21A0D">
      <w:pPr>
        <w:pStyle w:val="ListParagraph"/>
        <w:numPr>
          <w:ilvl w:val="0"/>
          <w:numId w:val="19"/>
        </w:numPr>
      </w:pPr>
      <w:r>
        <w:t>Microsoft Edge</w:t>
      </w:r>
    </w:p>
    <w:p w:rsidR="00A21A0D" w:rsidRDefault="00A21A0D" w:rsidP="00A21A0D">
      <w:pPr>
        <w:pStyle w:val="ListParagraph"/>
        <w:numPr>
          <w:ilvl w:val="0"/>
          <w:numId w:val="19"/>
        </w:numPr>
      </w:pPr>
      <w:r>
        <w:t>Google Chrome</w:t>
      </w:r>
    </w:p>
    <w:p w:rsidR="00A21A0D" w:rsidRDefault="00A21A0D" w:rsidP="00A21A0D">
      <w:pPr>
        <w:pStyle w:val="ListParagraph"/>
        <w:numPr>
          <w:ilvl w:val="0"/>
          <w:numId w:val="19"/>
        </w:numPr>
      </w:pPr>
      <w:r>
        <w:t>Mozilla Firefox</w:t>
      </w:r>
    </w:p>
    <w:p w:rsidR="00A21A0D" w:rsidRDefault="00A21A0D" w:rsidP="00A21A0D">
      <w:r w:rsidRPr="00A21A0D">
        <w:t>The application performed smoothly on all platforms, confirming its compatibility and responsiveness across different environments.</w:t>
      </w:r>
    </w:p>
    <w:p w:rsidR="00A21A0D" w:rsidRDefault="00A21A0D" w:rsidP="00A21A0D"/>
    <w:p w:rsidR="00A21A0D" w:rsidRDefault="00A21A0D">
      <w:r>
        <w:br w:type="page"/>
      </w:r>
    </w:p>
    <w:p w:rsidR="002E1245" w:rsidRPr="002E1245" w:rsidRDefault="002E1245" w:rsidP="00A21A0D">
      <w:pPr>
        <w:pStyle w:val="Heading1"/>
        <w:spacing w:after="480"/>
        <w:rPr>
          <w:rFonts w:cs="Times New Roman (Headings CS)"/>
          <w:color w:val="FF0000"/>
          <w:sz w:val="56"/>
          <w:szCs w:val="56"/>
        </w:rPr>
      </w:pPr>
      <w:r w:rsidRPr="002E1245">
        <w:rPr>
          <w:rFonts w:cs="Times New Roman (Headings CS)"/>
          <w:color w:val="FF0000"/>
          <w:sz w:val="56"/>
          <w:szCs w:val="56"/>
        </w:rPr>
        <w:lastRenderedPageBreak/>
        <w:t>unit</w:t>
      </w:r>
      <w:r>
        <w:rPr>
          <w:rFonts w:cs="Times New Roman (Headings CS)"/>
          <w:color w:val="FF0000"/>
          <w:sz w:val="56"/>
          <w:szCs w:val="56"/>
        </w:rPr>
        <w:t xml:space="preserve"> Testing</w:t>
      </w:r>
    </w:p>
    <w:p w:rsidR="00A21A0D" w:rsidRPr="00502423" w:rsidRDefault="002E1245" w:rsidP="00A21A0D">
      <w:pPr>
        <w:pStyle w:val="Heading1"/>
        <w:spacing w:after="480"/>
        <w:rPr>
          <w:rFonts w:cs="Times New Roman (Headings CS)"/>
          <w:sz w:val="56"/>
          <w:szCs w:val="56"/>
        </w:rPr>
      </w:pPr>
      <w:r>
        <w:rPr>
          <w:rFonts w:cs="Times New Roman (Headings CS)"/>
          <w:sz w:val="56"/>
          <w:szCs w:val="56"/>
        </w:rPr>
        <w:t xml:space="preserve">on </w:t>
      </w:r>
      <w:r w:rsidR="00B60C7B">
        <w:rPr>
          <w:rFonts w:cs="Times New Roman (Headings CS)"/>
          <w:sz w:val="56"/>
          <w:szCs w:val="56"/>
        </w:rPr>
        <w:t>APP</w:t>
      </w:r>
      <w:r>
        <w:rPr>
          <w:rFonts w:cs="Times New Roman (Headings CS)"/>
          <w:sz w:val="56"/>
          <w:szCs w:val="56"/>
        </w:rPr>
        <w:t xml:space="preserve"> Controller</w:t>
      </w:r>
    </w:p>
    <w:p w:rsidR="00A21A0D" w:rsidRDefault="00431E6D" w:rsidP="00A21A0D">
      <w:r w:rsidRPr="00431E6D">
        <w:rPr>
          <w:b/>
          <w:i/>
        </w:rPr>
        <w:t xml:space="preserve">A </w:t>
      </w:r>
      <w:r w:rsidRPr="00431E6D">
        <w:rPr>
          <w:b/>
          <w:i/>
        </w:rPr>
        <w:t xml:space="preserve">sample </w:t>
      </w:r>
      <w:r w:rsidRPr="00431E6D">
        <w:rPr>
          <w:b/>
          <w:i/>
        </w:rPr>
        <w:t>unit test</w:t>
      </w:r>
      <w:r w:rsidRPr="00431E6D">
        <w:t xml:space="preserve"> was created for the </w:t>
      </w:r>
      <w:r>
        <w:t>[</w:t>
      </w:r>
      <w:r w:rsidRPr="00431E6D">
        <w:t>AnimalController</w:t>
      </w:r>
      <w:r>
        <w:t>]</w:t>
      </w:r>
      <w:r w:rsidRPr="00431E6D">
        <w:t xml:space="preserve"> to validate core functionalities, such as handling CRUD operations effectively. The test case executed without any issues, with all assertions passing successfully, confirming the reliability of the controller logic.</w:t>
      </w:r>
    </w:p>
    <w:p w:rsidR="00431E6D" w:rsidRDefault="00431E6D" w:rsidP="00A21A0D">
      <w:r>
        <w:rPr>
          <w:noProof/>
        </w:rPr>
        <w:drawing>
          <wp:inline distT="0" distB="0" distL="0" distR="0">
            <wp:extent cx="3403600" cy="245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11-01 032146.png"/>
                    <pic:cNvPicPr/>
                  </pic:nvPicPr>
                  <pic:blipFill>
                    <a:blip r:embed="rId20">
                      <a:extLst>
                        <a:ext uri="{28A0092B-C50C-407E-A947-70E740481C1C}">
                          <a14:useLocalDpi xmlns:a14="http://schemas.microsoft.com/office/drawing/2010/main" val="0"/>
                        </a:ext>
                      </a:extLst>
                    </a:blip>
                    <a:stretch>
                      <a:fillRect/>
                    </a:stretch>
                  </pic:blipFill>
                  <pic:spPr>
                    <a:xfrm>
                      <a:off x="0" y="0"/>
                      <a:ext cx="3403600" cy="2451100"/>
                    </a:xfrm>
                    <a:prstGeom prst="rect">
                      <a:avLst/>
                    </a:prstGeom>
                  </pic:spPr>
                </pic:pic>
              </a:graphicData>
            </a:graphic>
          </wp:inline>
        </w:drawing>
      </w:r>
    </w:p>
    <w:p w:rsidR="00502423" w:rsidRPr="002E701C" w:rsidRDefault="00431E6D" w:rsidP="002E701C">
      <w:r>
        <w:rPr>
          <w:noProof/>
        </w:rPr>
        <w:drawing>
          <wp:inline distT="0" distB="0" distL="0" distR="0">
            <wp:extent cx="5486400" cy="2848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10-31 223550.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848610"/>
                    </a:xfrm>
                    <a:prstGeom prst="rect">
                      <a:avLst/>
                    </a:prstGeom>
                  </pic:spPr>
                </pic:pic>
              </a:graphicData>
            </a:graphic>
          </wp:inline>
        </w:drawing>
      </w:r>
      <w:r w:rsidR="00502423" w:rsidRPr="002E701C">
        <w:br w:type="page"/>
      </w:r>
    </w:p>
    <w:p w:rsidR="00E02180" w:rsidRPr="00E02180" w:rsidRDefault="00502423" w:rsidP="00502423">
      <w:pPr>
        <w:pStyle w:val="Heading1"/>
        <w:spacing w:after="480"/>
        <w:rPr>
          <w:rFonts w:cs="Times New Roman (Headings CS)"/>
          <w:color w:val="FF0000"/>
          <w:sz w:val="56"/>
          <w:szCs w:val="56"/>
        </w:rPr>
      </w:pPr>
      <w:r w:rsidRPr="00E02180">
        <w:rPr>
          <w:rFonts w:cs="Times New Roman (Headings CS)"/>
          <w:color w:val="FF0000"/>
          <w:sz w:val="56"/>
          <w:szCs w:val="56"/>
        </w:rPr>
        <w:lastRenderedPageBreak/>
        <w:t>Database</w:t>
      </w:r>
    </w:p>
    <w:p w:rsidR="006C51FE" w:rsidRPr="00502423" w:rsidRDefault="00502423" w:rsidP="00502423">
      <w:pPr>
        <w:pStyle w:val="Heading1"/>
        <w:spacing w:after="480"/>
        <w:rPr>
          <w:rFonts w:cs="Times New Roman (Headings CS)"/>
          <w:sz w:val="56"/>
          <w:szCs w:val="56"/>
        </w:rPr>
      </w:pPr>
      <w:r w:rsidRPr="00502423">
        <w:rPr>
          <w:rFonts w:cs="Times New Roman (Headings CS)"/>
          <w:sz w:val="56"/>
          <w:szCs w:val="56"/>
        </w:rPr>
        <w:t>and TABLES</w:t>
      </w:r>
    </w:p>
    <w:p w:rsidR="006C51FE" w:rsidRDefault="006C51FE" w:rsidP="006C51FE"/>
    <w:p w:rsidR="00502423" w:rsidRDefault="00502423" w:rsidP="006C51FE">
      <w:r>
        <w:rPr>
          <w:rFonts w:asciiTheme="majorHAnsi" w:eastAsiaTheme="majorEastAsia" w:hAnsiTheme="majorHAnsi" w:cs="Times New Roman (Headings CS)"/>
          <w:b/>
          <w:caps/>
          <w:noProof/>
          <w:color w:val="2A2A2A" w:themeColor="text2"/>
          <w:sz w:val="56"/>
          <w:szCs w:val="56"/>
        </w:rPr>
        <w:drawing>
          <wp:inline distT="0" distB="0" distL="0" distR="0" wp14:anchorId="29A299FF" wp14:editId="5DFA9870">
            <wp:extent cx="5486400" cy="2279015"/>
            <wp:effectExtent l="50800" t="12700" r="50800" b="831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1-01 0129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279015"/>
                    </a:xfrm>
                    <a:prstGeom prst="rect">
                      <a:avLst/>
                    </a:prstGeom>
                    <a:effectLst>
                      <a:outerShdw blurRad="50800" dist="38100" dir="5400000" algn="t" rotWithShape="0">
                        <a:prstClr val="black">
                          <a:alpha val="40000"/>
                        </a:prstClr>
                      </a:outerShdw>
                    </a:effectLst>
                  </pic:spPr>
                </pic:pic>
              </a:graphicData>
            </a:graphic>
          </wp:inline>
        </w:drawing>
      </w:r>
    </w:p>
    <w:p w:rsidR="00502423" w:rsidRDefault="00502423" w:rsidP="006C51FE"/>
    <w:p w:rsidR="003C4E0D" w:rsidRPr="006A5694" w:rsidRDefault="006C51FE" w:rsidP="006C51FE">
      <w:pPr>
        <w:rPr>
          <w:rFonts w:asciiTheme="majorHAnsi" w:hAnsiTheme="majorHAnsi" w:cstheme="majorBidi"/>
          <w:b/>
          <w:caps/>
          <w:color w:val="2A2A2A" w:themeColor="text2"/>
          <w:sz w:val="28"/>
          <w:szCs w:val="26"/>
          <w:u w:val="single"/>
        </w:rPr>
      </w:pPr>
      <w:r w:rsidRPr="006A5694">
        <w:rPr>
          <w:rFonts w:asciiTheme="majorHAnsi" w:hAnsiTheme="majorHAnsi" w:cstheme="majorBidi"/>
          <w:b/>
          <w:caps/>
          <w:color w:val="2A2A2A" w:themeColor="text2"/>
          <w:sz w:val="28"/>
          <w:szCs w:val="26"/>
          <w:u w:val="single"/>
        </w:rPr>
        <w:t xml:space="preserve">TABLE / </w:t>
      </w:r>
      <w:r w:rsidR="003C4E0D" w:rsidRPr="006A5694">
        <w:rPr>
          <w:rFonts w:asciiTheme="majorHAnsi" w:hAnsiTheme="majorHAnsi" w:cstheme="majorBidi"/>
          <w:b/>
          <w:caps/>
          <w:color w:val="2A2A2A" w:themeColor="text2"/>
          <w:sz w:val="28"/>
          <w:szCs w:val="26"/>
          <w:u w:val="single"/>
        </w:rPr>
        <w:t>Animals</w:t>
      </w:r>
    </w:p>
    <w:tbl>
      <w:tblPr>
        <w:tblStyle w:val="Generaltable"/>
        <w:tblW w:w="5000" w:type="pct"/>
        <w:tblLook w:val="04A0" w:firstRow="1" w:lastRow="0" w:firstColumn="1" w:lastColumn="0" w:noHBand="0" w:noVBand="1"/>
        <w:tblCaption w:val="Sample content table"/>
      </w:tblPr>
      <w:tblGrid>
        <w:gridCol w:w="2268"/>
        <w:gridCol w:w="1859"/>
        <w:gridCol w:w="1118"/>
        <w:gridCol w:w="3395"/>
      </w:tblGrid>
      <w:tr w:rsidR="006C51FE" w:rsidTr="006C51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6C51FE" w:rsidRDefault="006C51FE" w:rsidP="00B11A17"/>
        </w:tc>
        <w:tc>
          <w:tcPr>
            <w:tcW w:w="1859" w:type="dxa"/>
          </w:tcPr>
          <w:p w:rsidR="006C51FE" w:rsidRDefault="006C51FE" w:rsidP="00B11A17">
            <w:pPr>
              <w:cnfStyle w:val="100000000000" w:firstRow="1" w:lastRow="0" w:firstColumn="0" w:lastColumn="0" w:oddVBand="0" w:evenVBand="0" w:oddHBand="0" w:evenHBand="0" w:firstRowFirstColumn="0" w:firstRowLastColumn="0" w:lastRowFirstColumn="0" w:lastRowLastColumn="0"/>
            </w:pPr>
            <w:r>
              <w:t>TYPE</w:t>
            </w:r>
          </w:p>
        </w:tc>
        <w:tc>
          <w:tcPr>
            <w:tcW w:w="1118" w:type="dxa"/>
          </w:tcPr>
          <w:p w:rsidR="006C51FE" w:rsidRDefault="006C51FE" w:rsidP="00B11A17">
            <w:pPr>
              <w:cnfStyle w:val="100000000000" w:firstRow="1" w:lastRow="0" w:firstColumn="0" w:lastColumn="0" w:oddVBand="0" w:evenVBand="0" w:oddHBand="0" w:evenHBand="0" w:firstRowFirstColumn="0" w:firstRowLastColumn="0" w:lastRowFirstColumn="0" w:lastRowLastColumn="0"/>
            </w:pPr>
            <w:r>
              <w:t>KEY</w:t>
            </w:r>
          </w:p>
        </w:tc>
        <w:tc>
          <w:tcPr>
            <w:tcW w:w="3395" w:type="dxa"/>
          </w:tcPr>
          <w:p w:rsidR="006C51FE" w:rsidRDefault="006C51FE" w:rsidP="00B11A17">
            <w:pPr>
              <w:cnfStyle w:val="100000000000" w:firstRow="1" w:lastRow="0" w:firstColumn="0" w:lastColumn="0" w:oddVBand="0" w:evenVBand="0" w:oddHBand="0" w:evenHBand="0" w:firstRowFirstColumn="0" w:firstRowLastColumn="0" w:lastRowFirstColumn="0" w:lastRowLastColumn="0"/>
            </w:pPr>
            <w:r>
              <w:t>Remarks</w:t>
            </w:r>
          </w:p>
        </w:tc>
      </w:tr>
      <w:tr w:rsidR="006C51FE" w:rsidTr="006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t>Animal Id</w:t>
            </w:r>
          </w:p>
        </w:tc>
        <w:tc>
          <w:tcPr>
            <w:tcW w:w="1859"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PK</w:t>
            </w:r>
          </w:p>
        </w:tc>
        <w:tc>
          <w:tcPr>
            <w:tcW w:w="3395"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p>
        </w:tc>
      </w:tr>
      <w:tr w:rsidR="006C51FE" w:rsidTr="006C51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t>Name</w:t>
            </w:r>
          </w:p>
        </w:tc>
        <w:tc>
          <w:tcPr>
            <w:tcW w:w="1859"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r>
              <w:t>String</w:t>
            </w:r>
          </w:p>
        </w:tc>
        <w:tc>
          <w:tcPr>
            <w:tcW w:w="1118"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p>
        </w:tc>
        <w:tc>
          <w:tcPr>
            <w:tcW w:w="3395"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p>
        </w:tc>
      </w:tr>
      <w:tr w:rsidR="006C51FE" w:rsidTr="006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t>Species Id</w:t>
            </w:r>
          </w:p>
        </w:tc>
        <w:tc>
          <w:tcPr>
            <w:tcW w:w="1859"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FK</w:t>
            </w:r>
          </w:p>
        </w:tc>
        <w:tc>
          <w:tcPr>
            <w:tcW w:w="3395"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 xml:space="preserve">TABLE / </w:t>
            </w:r>
            <w:r w:rsidR="006A5694">
              <w:t>SPECIESS</w:t>
            </w:r>
          </w:p>
        </w:tc>
      </w:tr>
      <w:tr w:rsidR="006C51FE" w:rsidTr="006C51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t xml:space="preserve">Date </w:t>
            </w:r>
            <w:r w:rsidR="002E65AA">
              <w:t>of</w:t>
            </w:r>
            <w:r>
              <w:t xml:space="preserve"> Birth</w:t>
            </w:r>
          </w:p>
        </w:tc>
        <w:tc>
          <w:tcPr>
            <w:tcW w:w="1859"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r>
              <w:t>Date</w:t>
            </w:r>
          </w:p>
        </w:tc>
        <w:tc>
          <w:tcPr>
            <w:tcW w:w="1118"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p>
        </w:tc>
        <w:tc>
          <w:tcPr>
            <w:tcW w:w="3395"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p>
        </w:tc>
      </w:tr>
      <w:tr w:rsidR="006C51FE" w:rsidTr="006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t>Habitat Id</w:t>
            </w:r>
          </w:p>
        </w:tc>
        <w:tc>
          <w:tcPr>
            <w:tcW w:w="1859"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FK</w:t>
            </w:r>
          </w:p>
        </w:tc>
        <w:tc>
          <w:tcPr>
            <w:tcW w:w="3395"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 xml:space="preserve">TABLE / </w:t>
            </w:r>
            <w:r w:rsidR="006A5694">
              <w:t>HABITATS</w:t>
            </w:r>
          </w:p>
        </w:tc>
      </w:tr>
      <w:tr w:rsidR="006C51FE" w:rsidTr="006C51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lastRenderedPageBreak/>
              <w:t>Diet Id</w:t>
            </w:r>
          </w:p>
        </w:tc>
        <w:tc>
          <w:tcPr>
            <w:tcW w:w="1859"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r>
              <w:t>Integer</w:t>
            </w:r>
          </w:p>
        </w:tc>
        <w:tc>
          <w:tcPr>
            <w:tcW w:w="1118"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r>
              <w:t>FK</w:t>
            </w:r>
          </w:p>
        </w:tc>
        <w:tc>
          <w:tcPr>
            <w:tcW w:w="3395"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r>
              <w:t xml:space="preserve">TABLE / </w:t>
            </w:r>
            <w:r w:rsidR="006A5694">
              <w:t>DIETS</w:t>
            </w:r>
          </w:p>
        </w:tc>
      </w:tr>
      <w:tr w:rsidR="006C51FE" w:rsidTr="006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t>Status Id</w:t>
            </w:r>
          </w:p>
        </w:tc>
        <w:tc>
          <w:tcPr>
            <w:tcW w:w="1859"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FK</w:t>
            </w:r>
          </w:p>
        </w:tc>
        <w:tc>
          <w:tcPr>
            <w:tcW w:w="3395" w:type="dxa"/>
          </w:tcPr>
          <w:p w:rsidR="006C51FE" w:rsidRDefault="006C51FE" w:rsidP="00B11A17">
            <w:pPr>
              <w:cnfStyle w:val="000000100000" w:firstRow="0" w:lastRow="0" w:firstColumn="0" w:lastColumn="0" w:oddVBand="0" w:evenVBand="0" w:oddHBand="1" w:evenHBand="0" w:firstRowFirstColumn="0" w:firstRowLastColumn="0" w:lastRowFirstColumn="0" w:lastRowLastColumn="0"/>
            </w:pPr>
            <w:r>
              <w:t xml:space="preserve">TABLE / </w:t>
            </w:r>
            <w:r w:rsidR="006A5694">
              <w:t>STATUSS</w:t>
            </w:r>
          </w:p>
        </w:tc>
      </w:tr>
      <w:tr w:rsidR="006C51FE" w:rsidTr="006C51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51FE" w:rsidRDefault="006C51FE" w:rsidP="00B11A17">
            <w:r>
              <w:t>Arrival</w:t>
            </w:r>
            <w:r w:rsidR="006A5694">
              <w:t xml:space="preserve"> Date</w:t>
            </w:r>
          </w:p>
        </w:tc>
        <w:tc>
          <w:tcPr>
            <w:tcW w:w="1859" w:type="dxa"/>
          </w:tcPr>
          <w:p w:rsidR="006C51FE" w:rsidRDefault="006A5694" w:rsidP="00B11A17">
            <w:pPr>
              <w:cnfStyle w:val="000000010000" w:firstRow="0" w:lastRow="0" w:firstColumn="0" w:lastColumn="0" w:oddVBand="0" w:evenVBand="0" w:oddHBand="0" w:evenHBand="1" w:firstRowFirstColumn="0" w:firstRowLastColumn="0" w:lastRowFirstColumn="0" w:lastRowLastColumn="0"/>
            </w:pPr>
            <w:r>
              <w:t>Date</w:t>
            </w:r>
          </w:p>
        </w:tc>
        <w:tc>
          <w:tcPr>
            <w:tcW w:w="1118"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p>
        </w:tc>
        <w:tc>
          <w:tcPr>
            <w:tcW w:w="3395" w:type="dxa"/>
          </w:tcPr>
          <w:p w:rsidR="006C51FE" w:rsidRDefault="006C51FE" w:rsidP="00B11A17">
            <w:pPr>
              <w:cnfStyle w:val="000000010000" w:firstRow="0" w:lastRow="0" w:firstColumn="0" w:lastColumn="0" w:oddVBand="0" w:evenVBand="0" w:oddHBand="0" w:evenHBand="1" w:firstRowFirstColumn="0" w:firstRowLastColumn="0" w:lastRowFirstColumn="0" w:lastRowLastColumn="0"/>
            </w:pPr>
          </w:p>
        </w:tc>
      </w:tr>
    </w:tbl>
    <w:p w:rsidR="00105F3B" w:rsidRDefault="00105F3B" w:rsidP="00105F3B"/>
    <w:p w:rsidR="006A5694" w:rsidRDefault="006A5694" w:rsidP="00105F3B">
      <w:pPr>
        <w:rPr>
          <w:rFonts w:asciiTheme="majorHAnsi" w:hAnsiTheme="majorHAnsi" w:cstheme="majorBidi"/>
          <w:b/>
          <w:caps/>
          <w:color w:val="2A2A2A" w:themeColor="text2"/>
          <w:sz w:val="28"/>
          <w:szCs w:val="26"/>
        </w:rPr>
      </w:pPr>
    </w:p>
    <w:p w:rsidR="003C4E0D" w:rsidRPr="00502423" w:rsidRDefault="006A5694" w:rsidP="00105F3B">
      <w:r w:rsidRPr="006A5694">
        <w:rPr>
          <w:rFonts w:asciiTheme="majorHAnsi" w:hAnsiTheme="majorHAnsi" w:cstheme="majorBidi"/>
          <w:b/>
          <w:caps/>
          <w:color w:val="2A2A2A" w:themeColor="text2"/>
          <w:sz w:val="28"/>
          <w:szCs w:val="26"/>
          <w:u w:val="single"/>
        </w:rPr>
        <w:t xml:space="preserve">TABLE / </w:t>
      </w:r>
      <w:r w:rsidR="006C51FE" w:rsidRPr="006A5694">
        <w:rPr>
          <w:rFonts w:asciiTheme="majorHAnsi" w:hAnsiTheme="majorHAnsi" w:cstheme="majorBidi"/>
          <w:b/>
          <w:caps/>
          <w:color w:val="2A2A2A" w:themeColor="text2"/>
          <w:sz w:val="28"/>
          <w:szCs w:val="26"/>
          <w:u w:val="single"/>
        </w:rPr>
        <w:t>Speciess</w:t>
      </w:r>
    </w:p>
    <w:tbl>
      <w:tblPr>
        <w:tblStyle w:val="Generaltable"/>
        <w:tblW w:w="5000" w:type="pct"/>
        <w:tblLook w:val="04A0" w:firstRow="1" w:lastRow="0" w:firstColumn="1" w:lastColumn="0" w:noHBand="0" w:noVBand="1"/>
        <w:tblCaption w:val="Sample content table"/>
      </w:tblPr>
      <w:tblGrid>
        <w:gridCol w:w="2268"/>
        <w:gridCol w:w="1859"/>
        <w:gridCol w:w="1118"/>
        <w:gridCol w:w="3395"/>
      </w:tblGrid>
      <w:tr w:rsidR="006A5694" w:rsidTr="00B11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6A5694" w:rsidRDefault="006A5694" w:rsidP="00B11A17"/>
        </w:tc>
        <w:tc>
          <w:tcPr>
            <w:tcW w:w="1859"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TYPE</w:t>
            </w:r>
          </w:p>
        </w:tc>
        <w:tc>
          <w:tcPr>
            <w:tcW w:w="1118"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KEY</w:t>
            </w:r>
          </w:p>
        </w:tc>
        <w:tc>
          <w:tcPr>
            <w:tcW w:w="3395"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Remarks</w:t>
            </w: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Species</w:t>
            </w:r>
            <w:r>
              <w:t xml:space="preserve"> Id</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PK</w:t>
            </w: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r w:rsidR="006A5694" w:rsidTr="00B11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Name</w:t>
            </w:r>
          </w:p>
        </w:tc>
        <w:tc>
          <w:tcPr>
            <w:tcW w:w="1859"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r>
              <w:t>String</w:t>
            </w:r>
          </w:p>
        </w:tc>
        <w:tc>
          <w:tcPr>
            <w:tcW w:w="1118"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c>
          <w:tcPr>
            <w:tcW w:w="3395"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Description</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String</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bl>
    <w:p w:rsidR="003C4E0D" w:rsidRDefault="003C4E0D" w:rsidP="00105F3B"/>
    <w:p w:rsidR="003C4E0D" w:rsidRPr="006A5694" w:rsidRDefault="006A5694" w:rsidP="00105F3B">
      <w:pPr>
        <w:rPr>
          <w:rFonts w:asciiTheme="majorHAnsi" w:hAnsiTheme="majorHAnsi" w:cstheme="majorBidi"/>
          <w:b/>
          <w:caps/>
          <w:color w:val="2A2A2A" w:themeColor="text2"/>
          <w:sz w:val="28"/>
          <w:szCs w:val="26"/>
          <w:u w:val="single"/>
        </w:rPr>
      </w:pPr>
      <w:r>
        <w:rPr>
          <w:rFonts w:asciiTheme="majorHAnsi" w:hAnsiTheme="majorHAnsi" w:cstheme="majorBidi"/>
          <w:b/>
          <w:caps/>
          <w:color w:val="2A2A2A" w:themeColor="text2"/>
          <w:sz w:val="28"/>
          <w:szCs w:val="26"/>
          <w:u w:val="single"/>
        </w:rPr>
        <w:t xml:space="preserve">TABLE / </w:t>
      </w:r>
      <w:r w:rsidR="003C4E0D" w:rsidRPr="006A5694">
        <w:rPr>
          <w:rFonts w:asciiTheme="majorHAnsi" w:hAnsiTheme="majorHAnsi" w:cstheme="majorBidi"/>
          <w:b/>
          <w:caps/>
          <w:color w:val="2A2A2A" w:themeColor="text2"/>
          <w:sz w:val="28"/>
          <w:szCs w:val="26"/>
          <w:u w:val="single"/>
        </w:rPr>
        <w:t>Habitats</w:t>
      </w:r>
    </w:p>
    <w:tbl>
      <w:tblPr>
        <w:tblStyle w:val="Generaltable"/>
        <w:tblW w:w="5000" w:type="pct"/>
        <w:tblLook w:val="04A0" w:firstRow="1" w:lastRow="0" w:firstColumn="1" w:lastColumn="0" w:noHBand="0" w:noVBand="1"/>
        <w:tblCaption w:val="Sample content table"/>
      </w:tblPr>
      <w:tblGrid>
        <w:gridCol w:w="2268"/>
        <w:gridCol w:w="1859"/>
        <w:gridCol w:w="1118"/>
        <w:gridCol w:w="3395"/>
      </w:tblGrid>
      <w:tr w:rsidR="006A5694" w:rsidTr="00B11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6A5694" w:rsidRDefault="006A5694" w:rsidP="00B11A17"/>
        </w:tc>
        <w:tc>
          <w:tcPr>
            <w:tcW w:w="1859"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TYPE</w:t>
            </w:r>
          </w:p>
        </w:tc>
        <w:tc>
          <w:tcPr>
            <w:tcW w:w="1118"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KEY</w:t>
            </w:r>
          </w:p>
        </w:tc>
        <w:tc>
          <w:tcPr>
            <w:tcW w:w="3395"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Remarks</w:t>
            </w: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Habitat</w:t>
            </w:r>
            <w:r>
              <w:t xml:space="preserve"> Id</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PK</w:t>
            </w: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r w:rsidR="006A5694" w:rsidTr="00B11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Name</w:t>
            </w:r>
          </w:p>
        </w:tc>
        <w:tc>
          <w:tcPr>
            <w:tcW w:w="1859"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r>
              <w:t>String</w:t>
            </w:r>
          </w:p>
        </w:tc>
        <w:tc>
          <w:tcPr>
            <w:tcW w:w="1118"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c>
          <w:tcPr>
            <w:tcW w:w="3395"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lastRenderedPageBreak/>
              <w:t>Description</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String</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bl>
    <w:p w:rsidR="003C4E0D" w:rsidRDefault="003C4E0D" w:rsidP="00105F3B"/>
    <w:p w:rsidR="006A5694" w:rsidRDefault="006A5694" w:rsidP="00105F3B">
      <w:pPr>
        <w:rPr>
          <w:rFonts w:asciiTheme="majorHAnsi" w:hAnsiTheme="majorHAnsi" w:cstheme="majorBidi"/>
          <w:b/>
          <w:caps/>
          <w:color w:val="2A2A2A" w:themeColor="text2"/>
          <w:sz w:val="28"/>
          <w:szCs w:val="26"/>
          <w:u w:val="single"/>
        </w:rPr>
      </w:pPr>
    </w:p>
    <w:p w:rsidR="003C4E0D" w:rsidRPr="006A5694" w:rsidRDefault="006A5694" w:rsidP="00105F3B">
      <w:r w:rsidRPr="006A5694">
        <w:rPr>
          <w:rFonts w:asciiTheme="majorHAnsi" w:hAnsiTheme="majorHAnsi" w:cstheme="majorBidi"/>
          <w:b/>
          <w:caps/>
          <w:color w:val="2A2A2A" w:themeColor="text2"/>
          <w:sz w:val="28"/>
          <w:szCs w:val="26"/>
          <w:u w:val="single"/>
        </w:rPr>
        <w:t xml:space="preserve">TABLE / </w:t>
      </w:r>
      <w:r w:rsidR="006C51FE" w:rsidRPr="006A5694">
        <w:rPr>
          <w:rFonts w:asciiTheme="majorHAnsi" w:hAnsiTheme="majorHAnsi" w:cstheme="majorBidi"/>
          <w:b/>
          <w:caps/>
          <w:color w:val="2A2A2A" w:themeColor="text2"/>
          <w:sz w:val="28"/>
          <w:szCs w:val="26"/>
          <w:u w:val="single"/>
        </w:rPr>
        <w:t>Diets</w:t>
      </w:r>
    </w:p>
    <w:tbl>
      <w:tblPr>
        <w:tblStyle w:val="Generaltable"/>
        <w:tblW w:w="5000" w:type="pct"/>
        <w:tblLook w:val="04A0" w:firstRow="1" w:lastRow="0" w:firstColumn="1" w:lastColumn="0" w:noHBand="0" w:noVBand="1"/>
        <w:tblCaption w:val="Sample content table"/>
      </w:tblPr>
      <w:tblGrid>
        <w:gridCol w:w="2268"/>
        <w:gridCol w:w="1859"/>
        <w:gridCol w:w="1118"/>
        <w:gridCol w:w="3395"/>
      </w:tblGrid>
      <w:tr w:rsidR="006A5694" w:rsidTr="00B11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6A5694" w:rsidRDefault="006A5694" w:rsidP="00B11A17"/>
        </w:tc>
        <w:tc>
          <w:tcPr>
            <w:tcW w:w="1859"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TYPE</w:t>
            </w:r>
          </w:p>
        </w:tc>
        <w:tc>
          <w:tcPr>
            <w:tcW w:w="1118"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KEY</w:t>
            </w:r>
          </w:p>
        </w:tc>
        <w:tc>
          <w:tcPr>
            <w:tcW w:w="3395"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Remarks</w:t>
            </w: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Diet</w:t>
            </w:r>
            <w:r>
              <w:t xml:space="preserve"> Id</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PK</w:t>
            </w: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r w:rsidR="006A5694" w:rsidTr="00B11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Name</w:t>
            </w:r>
          </w:p>
        </w:tc>
        <w:tc>
          <w:tcPr>
            <w:tcW w:w="1859"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r>
              <w:t>String</w:t>
            </w:r>
          </w:p>
        </w:tc>
        <w:tc>
          <w:tcPr>
            <w:tcW w:w="1118"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c>
          <w:tcPr>
            <w:tcW w:w="3395"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Description</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String</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bl>
    <w:p w:rsidR="003C4E0D" w:rsidRDefault="003C4E0D" w:rsidP="00105F3B"/>
    <w:p w:rsidR="006C51FE" w:rsidRPr="006A5694" w:rsidRDefault="006A5694" w:rsidP="00105F3B">
      <w:pPr>
        <w:rPr>
          <w:rFonts w:asciiTheme="majorHAnsi" w:hAnsiTheme="majorHAnsi" w:cstheme="majorBidi"/>
          <w:b/>
          <w:caps/>
          <w:color w:val="2A2A2A" w:themeColor="text2"/>
          <w:sz w:val="28"/>
          <w:szCs w:val="26"/>
          <w:u w:val="single"/>
        </w:rPr>
      </w:pPr>
      <w:r w:rsidRPr="006A5694">
        <w:rPr>
          <w:rFonts w:asciiTheme="majorHAnsi" w:hAnsiTheme="majorHAnsi" w:cstheme="majorBidi"/>
          <w:b/>
          <w:caps/>
          <w:color w:val="2A2A2A" w:themeColor="text2"/>
          <w:sz w:val="28"/>
          <w:szCs w:val="26"/>
          <w:u w:val="single"/>
        </w:rPr>
        <w:t xml:space="preserve">TABLE / </w:t>
      </w:r>
      <w:r w:rsidR="006C51FE" w:rsidRPr="006A5694">
        <w:rPr>
          <w:rFonts w:asciiTheme="majorHAnsi" w:hAnsiTheme="majorHAnsi" w:cstheme="majorBidi"/>
          <w:b/>
          <w:caps/>
          <w:color w:val="2A2A2A" w:themeColor="text2"/>
          <w:sz w:val="28"/>
          <w:szCs w:val="26"/>
          <w:u w:val="single"/>
        </w:rPr>
        <w:t>Statuss</w:t>
      </w:r>
    </w:p>
    <w:tbl>
      <w:tblPr>
        <w:tblStyle w:val="Generaltable"/>
        <w:tblW w:w="5000" w:type="pct"/>
        <w:tblLook w:val="04A0" w:firstRow="1" w:lastRow="0" w:firstColumn="1" w:lastColumn="0" w:noHBand="0" w:noVBand="1"/>
        <w:tblCaption w:val="Sample content table"/>
      </w:tblPr>
      <w:tblGrid>
        <w:gridCol w:w="2268"/>
        <w:gridCol w:w="1859"/>
        <w:gridCol w:w="1118"/>
        <w:gridCol w:w="3395"/>
      </w:tblGrid>
      <w:tr w:rsidR="006A5694" w:rsidTr="00B11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6A5694" w:rsidRDefault="006A5694" w:rsidP="00B11A17"/>
        </w:tc>
        <w:tc>
          <w:tcPr>
            <w:tcW w:w="1859"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TYPE</w:t>
            </w:r>
          </w:p>
        </w:tc>
        <w:tc>
          <w:tcPr>
            <w:tcW w:w="1118"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KEY</w:t>
            </w:r>
          </w:p>
        </w:tc>
        <w:tc>
          <w:tcPr>
            <w:tcW w:w="3395" w:type="dxa"/>
          </w:tcPr>
          <w:p w:rsidR="006A5694" w:rsidRDefault="006A5694" w:rsidP="00B11A17">
            <w:pPr>
              <w:cnfStyle w:val="100000000000" w:firstRow="1" w:lastRow="0" w:firstColumn="0" w:lastColumn="0" w:oddVBand="0" w:evenVBand="0" w:oddHBand="0" w:evenHBand="0" w:firstRowFirstColumn="0" w:firstRowLastColumn="0" w:lastRowFirstColumn="0" w:lastRowLastColumn="0"/>
            </w:pPr>
            <w:r>
              <w:t>Remarks</w:t>
            </w: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Status</w:t>
            </w:r>
            <w:r>
              <w:t xml:space="preserve"> Id</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Integer</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PK</w:t>
            </w: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r w:rsidR="006A5694" w:rsidTr="00B11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Name</w:t>
            </w:r>
          </w:p>
        </w:tc>
        <w:tc>
          <w:tcPr>
            <w:tcW w:w="1859"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r>
              <w:t>String</w:t>
            </w:r>
          </w:p>
        </w:tc>
        <w:tc>
          <w:tcPr>
            <w:tcW w:w="1118"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c>
          <w:tcPr>
            <w:tcW w:w="3395" w:type="dxa"/>
          </w:tcPr>
          <w:p w:rsidR="006A5694" w:rsidRDefault="006A5694" w:rsidP="00B11A17">
            <w:pPr>
              <w:cnfStyle w:val="000000010000" w:firstRow="0" w:lastRow="0" w:firstColumn="0" w:lastColumn="0" w:oddVBand="0" w:evenVBand="0" w:oddHBand="0" w:evenHBand="1" w:firstRowFirstColumn="0" w:firstRowLastColumn="0" w:lastRowFirstColumn="0" w:lastRowLastColumn="0"/>
            </w:pPr>
          </w:p>
        </w:tc>
      </w:tr>
      <w:tr w:rsidR="006A5694" w:rsidTr="00B1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5694" w:rsidRDefault="006A5694" w:rsidP="00B11A17">
            <w:r>
              <w:t>Description</w:t>
            </w:r>
          </w:p>
        </w:tc>
        <w:tc>
          <w:tcPr>
            <w:tcW w:w="1859"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r>
              <w:t>String</w:t>
            </w:r>
          </w:p>
        </w:tc>
        <w:tc>
          <w:tcPr>
            <w:tcW w:w="1118"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c>
          <w:tcPr>
            <w:tcW w:w="3395" w:type="dxa"/>
          </w:tcPr>
          <w:p w:rsidR="006A5694" w:rsidRDefault="006A5694" w:rsidP="00B11A17">
            <w:pPr>
              <w:cnfStyle w:val="000000100000" w:firstRow="0" w:lastRow="0" w:firstColumn="0" w:lastColumn="0" w:oddVBand="0" w:evenVBand="0" w:oddHBand="1" w:evenHBand="0" w:firstRowFirstColumn="0" w:firstRowLastColumn="0" w:lastRowFirstColumn="0" w:lastRowLastColumn="0"/>
            </w:pPr>
          </w:p>
        </w:tc>
      </w:tr>
    </w:tbl>
    <w:p w:rsidR="00502423" w:rsidRDefault="00502423">
      <w:r>
        <w:br w:type="page"/>
      </w:r>
    </w:p>
    <w:p w:rsidR="002E701C" w:rsidRPr="00E02180" w:rsidRDefault="00E02180" w:rsidP="002E701C">
      <w:pPr>
        <w:pStyle w:val="Heading1"/>
        <w:spacing w:after="480"/>
        <w:rPr>
          <w:rFonts w:cs="Times New Roman (Headings CS)"/>
          <w:color w:val="FF0000"/>
          <w:sz w:val="56"/>
          <w:szCs w:val="56"/>
        </w:rPr>
      </w:pPr>
      <w:r w:rsidRPr="00E02180">
        <w:rPr>
          <w:rFonts w:cs="Times New Roman (Headings CS)"/>
          <w:color w:val="FF0000"/>
          <w:sz w:val="56"/>
          <w:szCs w:val="56"/>
        </w:rPr>
        <w:lastRenderedPageBreak/>
        <w:t>Developer</w:t>
      </w:r>
    </w:p>
    <w:p w:rsidR="006C51FE" w:rsidRPr="002E701C" w:rsidRDefault="00E02180" w:rsidP="002E701C">
      <w:pPr>
        <w:pStyle w:val="Heading1"/>
        <w:spacing w:after="480"/>
        <w:rPr>
          <w:rFonts w:cs="Times New Roman (Headings CS)"/>
          <w:sz w:val="56"/>
          <w:szCs w:val="56"/>
        </w:rPr>
      </w:pPr>
      <w:r>
        <w:rPr>
          <w:rFonts w:cs="Times New Roman (Headings CS)"/>
          <w:sz w:val="56"/>
          <w:szCs w:val="56"/>
        </w:rPr>
        <w:t>Tools</w:t>
      </w:r>
    </w:p>
    <w:p w:rsidR="00502423" w:rsidRPr="00E02180" w:rsidRDefault="00502423" w:rsidP="00E02180">
      <w:pPr>
        <w:pStyle w:val="ListParagraph"/>
        <w:numPr>
          <w:ilvl w:val="0"/>
          <w:numId w:val="18"/>
        </w:numPr>
        <w:rPr>
          <w:i w:val="0"/>
        </w:rPr>
      </w:pPr>
      <w:r w:rsidRPr="00E02180">
        <w:rPr>
          <w:i w:val="0"/>
        </w:rPr>
        <w:t>Microsoft Visual Studio 2022 CE</w:t>
      </w:r>
    </w:p>
    <w:p w:rsidR="00502423" w:rsidRDefault="00502423" w:rsidP="00E02180">
      <w:pPr>
        <w:pStyle w:val="ListParagraph"/>
        <w:numPr>
          <w:ilvl w:val="0"/>
          <w:numId w:val="18"/>
        </w:numPr>
        <w:rPr>
          <w:i w:val="0"/>
        </w:rPr>
      </w:pPr>
      <w:r w:rsidRPr="00E02180">
        <w:rPr>
          <w:i w:val="0"/>
        </w:rPr>
        <w:t>Microsoft SQL Server Express Edition 2022</w:t>
      </w:r>
    </w:p>
    <w:p w:rsidR="00E02180" w:rsidRPr="00E02180" w:rsidRDefault="00E02180" w:rsidP="00E02180">
      <w:pPr>
        <w:pStyle w:val="ListParagraph"/>
        <w:numPr>
          <w:ilvl w:val="0"/>
          <w:numId w:val="18"/>
        </w:numPr>
        <w:rPr>
          <w:i w:val="0"/>
        </w:rPr>
      </w:pPr>
      <w:r>
        <w:rPr>
          <w:i w:val="0"/>
        </w:rPr>
        <w:t>.NET Framework</w:t>
      </w:r>
      <w:bookmarkStart w:id="0" w:name="_GoBack"/>
      <w:bookmarkEnd w:id="0"/>
      <w:r w:rsidR="00002DF0">
        <w:rPr>
          <w:i w:val="0"/>
        </w:rPr>
        <w:t xml:space="preserve"> </w:t>
      </w:r>
      <w:r>
        <w:rPr>
          <w:i w:val="0"/>
        </w:rPr>
        <w:t>8.0</w:t>
      </w:r>
    </w:p>
    <w:sectPr w:rsidR="00E02180" w:rsidRPr="00E02180">
      <w:footerReference w:type="defaul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400" w:rsidRDefault="00C81400">
      <w:pPr>
        <w:spacing w:after="0" w:line="240" w:lineRule="auto"/>
      </w:pPr>
      <w:r>
        <w:separator/>
      </w:r>
    </w:p>
  </w:endnote>
  <w:endnote w:type="continuationSeparator" w:id="0">
    <w:p w:rsidR="00C81400" w:rsidRDefault="00C8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 w:name="Times New Roman (Heading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082B35" w:rsidRDefault="00C814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400" w:rsidRDefault="00C81400">
      <w:pPr>
        <w:spacing w:after="0" w:line="240" w:lineRule="auto"/>
      </w:pPr>
      <w:r>
        <w:separator/>
      </w:r>
    </w:p>
  </w:footnote>
  <w:footnote w:type="continuationSeparator" w:id="0">
    <w:p w:rsidR="00C81400" w:rsidRDefault="00C81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AA0944"/>
    <w:multiLevelType w:val="hybridMultilevel"/>
    <w:tmpl w:val="42E82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D4F31"/>
    <w:multiLevelType w:val="hybridMultilevel"/>
    <w:tmpl w:val="8E9E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272F3"/>
    <w:multiLevelType w:val="hybridMultilevel"/>
    <w:tmpl w:val="26889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0"/>
    <w:rsid w:val="00002DF0"/>
    <w:rsid w:val="00047A28"/>
    <w:rsid w:val="00082B35"/>
    <w:rsid w:val="00105F3B"/>
    <w:rsid w:val="002E1245"/>
    <w:rsid w:val="002E65AA"/>
    <w:rsid w:val="002E701C"/>
    <w:rsid w:val="003C4E0D"/>
    <w:rsid w:val="00431E6D"/>
    <w:rsid w:val="00502423"/>
    <w:rsid w:val="006A5694"/>
    <w:rsid w:val="006C51FE"/>
    <w:rsid w:val="007F21F7"/>
    <w:rsid w:val="008C7B2A"/>
    <w:rsid w:val="008E538A"/>
    <w:rsid w:val="00950C1E"/>
    <w:rsid w:val="00A21A0D"/>
    <w:rsid w:val="00B228EB"/>
    <w:rsid w:val="00B324B0"/>
    <w:rsid w:val="00B60C7B"/>
    <w:rsid w:val="00C44AAE"/>
    <w:rsid w:val="00C81400"/>
    <w:rsid w:val="00E02180"/>
    <w:rsid w:val="00FC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1EDF7"/>
  <w15:chartTrackingRefBased/>
  <w15:docId w15:val="{A1DD942E-9E76-1843-9288-50291ACA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semiHidden/>
    <w:unhideWhenUsed/>
    <w:rsid w:val="008E538A"/>
    <w:pPr>
      <w:spacing w:before="100" w:beforeAutospacing="1" w:after="100" w:afterAutospacing="1" w:line="240" w:lineRule="auto"/>
    </w:pPr>
    <w:rPr>
      <w:rFonts w:ascii="Times New Roman" w:eastAsia="Times New Roman" w:hAnsi="Times New Roman" w:cs="Times New Roman"/>
      <w:color w:val="auto"/>
      <w:lang w:eastAsia="en-US"/>
    </w:rPr>
  </w:style>
  <w:style w:type="table" w:styleId="GridTable4-Accent5">
    <w:name w:val="Grid Table 4 Accent 5"/>
    <w:basedOn w:val="TableNormal"/>
    <w:uiPriority w:val="49"/>
    <w:rsid w:val="00105F3B"/>
    <w:pPr>
      <w:spacing w:after="0" w:line="240" w:lineRule="auto"/>
    </w:pPr>
    <w:tblPr>
      <w:tblStyleRowBandSize w:val="1"/>
      <w:tblStyleColBandSize w:val="1"/>
      <w:tblBorders>
        <w:top w:val="single" w:sz="4" w:space="0" w:color="D3AFDB" w:themeColor="accent5" w:themeTint="99"/>
        <w:left w:val="single" w:sz="4" w:space="0" w:color="D3AFDB" w:themeColor="accent5" w:themeTint="99"/>
        <w:bottom w:val="single" w:sz="4" w:space="0" w:color="D3AFDB" w:themeColor="accent5" w:themeTint="99"/>
        <w:right w:val="single" w:sz="4" w:space="0" w:color="D3AFDB" w:themeColor="accent5" w:themeTint="99"/>
        <w:insideH w:val="single" w:sz="4" w:space="0" w:color="D3AFDB" w:themeColor="accent5" w:themeTint="99"/>
        <w:insideV w:val="single" w:sz="4" w:space="0" w:color="D3AFDB" w:themeColor="accent5" w:themeTint="99"/>
      </w:tblBorders>
    </w:tblPr>
    <w:tblStylePr w:type="firstRow">
      <w:rPr>
        <w:b/>
        <w:bCs/>
        <w:color w:val="FFFFFF" w:themeColor="background1"/>
      </w:rPr>
      <w:tblPr/>
      <w:tcPr>
        <w:tcBorders>
          <w:top w:val="single" w:sz="4" w:space="0" w:color="B67AC3" w:themeColor="accent5"/>
          <w:left w:val="single" w:sz="4" w:space="0" w:color="B67AC3" w:themeColor="accent5"/>
          <w:bottom w:val="single" w:sz="4" w:space="0" w:color="B67AC3" w:themeColor="accent5"/>
          <w:right w:val="single" w:sz="4" w:space="0" w:color="B67AC3" w:themeColor="accent5"/>
          <w:insideH w:val="nil"/>
          <w:insideV w:val="nil"/>
        </w:tcBorders>
        <w:shd w:val="clear" w:color="auto" w:fill="B67AC3" w:themeFill="accent5"/>
      </w:tcPr>
    </w:tblStylePr>
    <w:tblStylePr w:type="lastRow">
      <w:rPr>
        <w:b/>
        <w:bCs/>
      </w:rPr>
      <w:tblPr/>
      <w:tcPr>
        <w:tcBorders>
          <w:top w:val="double" w:sz="4" w:space="0" w:color="B67AC3" w:themeColor="accent5"/>
        </w:tcBorders>
      </w:tcPr>
    </w:tblStylePr>
    <w:tblStylePr w:type="firstCol">
      <w:rPr>
        <w:b/>
        <w:bCs/>
      </w:rPr>
    </w:tblStylePr>
    <w:tblStylePr w:type="lastCol">
      <w:rPr>
        <w:b/>
        <w:bCs/>
      </w:rPr>
    </w:tblStylePr>
    <w:tblStylePr w:type="band1Vert">
      <w:tblPr/>
      <w:tcPr>
        <w:shd w:val="clear" w:color="auto" w:fill="F0E4F3" w:themeFill="accent5" w:themeFillTint="33"/>
      </w:tcPr>
    </w:tblStylePr>
    <w:tblStylePr w:type="band1Horz">
      <w:tblPr/>
      <w:tcPr>
        <w:shd w:val="clear" w:color="auto" w:fill="F0E4F3" w:themeFill="accent5" w:themeFillTint="33"/>
      </w:tcPr>
    </w:tblStylePr>
  </w:style>
  <w:style w:type="table" w:styleId="GridTable4-Accent2">
    <w:name w:val="Grid Table 4 Accent 2"/>
    <w:basedOn w:val="TableNormal"/>
    <w:uiPriority w:val="49"/>
    <w:rsid w:val="003C4E0D"/>
    <w:pPr>
      <w:spacing w:after="0" w:line="240" w:lineRule="auto"/>
    </w:pPr>
    <w:tblPr>
      <w:tblStyleRowBandSize w:val="1"/>
      <w:tblStyleColBandSize w:val="1"/>
      <w:tblBorders>
        <w:top w:val="single" w:sz="4" w:space="0" w:color="A5DDDE" w:themeColor="accent2" w:themeTint="99"/>
        <w:left w:val="single" w:sz="4" w:space="0" w:color="A5DDDE" w:themeColor="accent2" w:themeTint="99"/>
        <w:bottom w:val="single" w:sz="4" w:space="0" w:color="A5DDDE" w:themeColor="accent2" w:themeTint="99"/>
        <w:right w:val="single" w:sz="4" w:space="0" w:color="A5DDDE" w:themeColor="accent2" w:themeTint="99"/>
        <w:insideH w:val="single" w:sz="4" w:space="0" w:color="A5DDDE" w:themeColor="accent2" w:themeTint="99"/>
        <w:insideV w:val="single" w:sz="4" w:space="0" w:color="A5DDDE" w:themeColor="accent2" w:themeTint="99"/>
      </w:tblBorders>
    </w:tblPr>
    <w:tblStylePr w:type="firstRow">
      <w:rPr>
        <w:b/>
        <w:bCs/>
        <w:color w:val="FFFFFF" w:themeColor="background1"/>
      </w:rPr>
      <w:tblPr/>
      <w:tcPr>
        <w:tcBorders>
          <w:top w:val="single" w:sz="4" w:space="0" w:color="6AC7C9" w:themeColor="accent2"/>
          <w:left w:val="single" w:sz="4" w:space="0" w:color="6AC7C9" w:themeColor="accent2"/>
          <w:bottom w:val="single" w:sz="4" w:space="0" w:color="6AC7C9" w:themeColor="accent2"/>
          <w:right w:val="single" w:sz="4" w:space="0" w:color="6AC7C9" w:themeColor="accent2"/>
          <w:insideH w:val="nil"/>
          <w:insideV w:val="nil"/>
        </w:tcBorders>
        <w:shd w:val="clear" w:color="auto" w:fill="6AC7C9" w:themeFill="accent2"/>
      </w:tcPr>
    </w:tblStylePr>
    <w:tblStylePr w:type="lastRow">
      <w:rPr>
        <w:b/>
        <w:bCs/>
      </w:rPr>
      <w:tblPr/>
      <w:tcPr>
        <w:tcBorders>
          <w:top w:val="double" w:sz="4" w:space="0" w:color="6AC7C9" w:themeColor="accent2"/>
        </w:tcBorders>
      </w:tcPr>
    </w:tblStylePr>
    <w:tblStylePr w:type="firstCol">
      <w:rPr>
        <w:b/>
        <w:bCs/>
      </w:rPr>
    </w:tblStylePr>
    <w:tblStylePr w:type="lastCol">
      <w:rPr>
        <w:b/>
        <w:bCs/>
      </w:rPr>
    </w:tblStylePr>
    <w:tblStylePr w:type="band1Vert">
      <w:tblPr/>
      <w:tcPr>
        <w:shd w:val="clear" w:color="auto" w:fill="E1F3F4" w:themeFill="accent2" w:themeFillTint="33"/>
      </w:tcPr>
    </w:tblStylePr>
    <w:tblStylePr w:type="band1Horz">
      <w:tblPr/>
      <w:tcPr>
        <w:shd w:val="clear" w:color="auto" w:fill="E1F3F4" w:themeFill="accent2" w:themeFillTint="33"/>
      </w:tcPr>
    </w:tblStylePr>
  </w:style>
  <w:style w:type="table" w:styleId="GridTable3-Accent5">
    <w:name w:val="Grid Table 3 Accent 5"/>
    <w:basedOn w:val="TableNormal"/>
    <w:uiPriority w:val="48"/>
    <w:rsid w:val="003C4E0D"/>
    <w:pPr>
      <w:spacing w:after="0" w:line="240" w:lineRule="auto"/>
    </w:pPr>
    <w:tblPr>
      <w:tblStyleRowBandSize w:val="1"/>
      <w:tblStyleColBandSize w:val="1"/>
      <w:tblBorders>
        <w:top w:val="single" w:sz="4" w:space="0" w:color="D3AFDB" w:themeColor="accent5" w:themeTint="99"/>
        <w:left w:val="single" w:sz="4" w:space="0" w:color="D3AFDB" w:themeColor="accent5" w:themeTint="99"/>
        <w:bottom w:val="single" w:sz="4" w:space="0" w:color="D3AFDB" w:themeColor="accent5" w:themeTint="99"/>
        <w:right w:val="single" w:sz="4" w:space="0" w:color="D3AFDB" w:themeColor="accent5" w:themeTint="99"/>
        <w:insideH w:val="single" w:sz="4" w:space="0" w:color="D3AFDB" w:themeColor="accent5" w:themeTint="99"/>
        <w:insideV w:val="single" w:sz="4" w:space="0" w:color="D3AF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F3" w:themeFill="accent5" w:themeFillTint="33"/>
      </w:tcPr>
    </w:tblStylePr>
    <w:tblStylePr w:type="band1Horz">
      <w:tblPr/>
      <w:tcPr>
        <w:shd w:val="clear" w:color="auto" w:fill="F0E4F3" w:themeFill="accent5" w:themeFillTint="33"/>
      </w:tcPr>
    </w:tblStylePr>
    <w:tblStylePr w:type="neCell">
      <w:tblPr/>
      <w:tcPr>
        <w:tcBorders>
          <w:bottom w:val="single" w:sz="4" w:space="0" w:color="D3AFDB" w:themeColor="accent5" w:themeTint="99"/>
        </w:tcBorders>
      </w:tcPr>
    </w:tblStylePr>
    <w:tblStylePr w:type="nwCell">
      <w:tblPr/>
      <w:tcPr>
        <w:tcBorders>
          <w:bottom w:val="single" w:sz="4" w:space="0" w:color="D3AFDB" w:themeColor="accent5" w:themeTint="99"/>
        </w:tcBorders>
      </w:tcPr>
    </w:tblStylePr>
    <w:tblStylePr w:type="seCell">
      <w:tblPr/>
      <w:tcPr>
        <w:tcBorders>
          <w:top w:val="single" w:sz="4" w:space="0" w:color="D3AFDB" w:themeColor="accent5" w:themeTint="99"/>
        </w:tcBorders>
      </w:tcPr>
    </w:tblStylePr>
    <w:tblStylePr w:type="swCell">
      <w:tblPr/>
      <w:tcPr>
        <w:tcBorders>
          <w:top w:val="single" w:sz="4" w:space="0" w:color="D3AF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8372">
      <w:bodyDiv w:val="1"/>
      <w:marLeft w:val="0"/>
      <w:marRight w:val="0"/>
      <w:marTop w:val="0"/>
      <w:marBottom w:val="0"/>
      <w:divBdr>
        <w:top w:val="none" w:sz="0" w:space="0" w:color="auto"/>
        <w:left w:val="none" w:sz="0" w:space="0" w:color="auto"/>
        <w:bottom w:val="none" w:sz="0" w:space="0" w:color="auto"/>
        <w:right w:val="none" w:sz="0" w:space="0" w:color="auto"/>
      </w:divBdr>
    </w:div>
    <w:div w:id="355468466">
      <w:bodyDiv w:val="1"/>
      <w:marLeft w:val="0"/>
      <w:marRight w:val="0"/>
      <w:marTop w:val="0"/>
      <w:marBottom w:val="0"/>
      <w:divBdr>
        <w:top w:val="none" w:sz="0" w:space="0" w:color="auto"/>
        <w:left w:val="none" w:sz="0" w:space="0" w:color="auto"/>
        <w:bottom w:val="none" w:sz="0" w:space="0" w:color="auto"/>
        <w:right w:val="none" w:sz="0" w:space="0" w:color="auto"/>
      </w:divBdr>
    </w:div>
    <w:div w:id="64562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ayxi/Library/Containers/com.microsoft.Word/Data/Library/Application%20Support/Microsoft/Office/16.0/DTS/en-US%7b2F3D8855-13A6-B145-A357-A57AFF362E5C%7d/%7bC22F5483-7A32-D946-8AAF-74076757904B%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F1EB564FFB654AA7D6C734B2DED169"/>
        <w:category>
          <w:name w:val="General"/>
          <w:gallery w:val="placeholder"/>
        </w:category>
        <w:types>
          <w:type w:val="bbPlcHdr"/>
        </w:types>
        <w:behaviors>
          <w:behavior w:val="content"/>
        </w:behaviors>
        <w:guid w:val="{85588114-E177-4D47-ABB8-A66FF9489C6F}"/>
      </w:docPartPr>
      <w:docPartBody>
        <w:p w:rsidR="00000000" w:rsidRDefault="009A5EAF" w:rsidP="009A5EAF">
          <w:pPr>
            <w:pStyle w:val="82F1EB564FFB654AA7D6C734B2DED169"/>
          </w:pPr>
          <w:r>
            <w:t>To get started right away, just tap any placeholder text (such as this)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 w:name="Times New Roman (Headings CS)">
    <w:panose1 w:val="020B0604020202020204"/>
    <w:charset w:val="00"/>
    <w:family w:val="roman"/>
    <w:notTrueType/>
    <w:pitch w:val="default"/>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AF"/>
    <w:rsid w:val="00097F3F"/>
    <w:rsid w:val="009A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F24A399D0F445908E595EAB38167B">
    <w:name w:val="95DF24A399D0F445908E595EAB38167B"/>
  </w:style>
  <w:style w:type="paragraph" w:customStyle="1" w:styleId="39F57BEDBDE30641BAE1FCC01F31AEF0">
    <w:name w:val="39F57BEDBDE30641BAE1FCC01F31AEF0"/>
  </w:style>
  <w:style w:type="paragraph" w:customStyle="1" w:styleId="6E9CACA8091B994384A4A9565969C7A1">
    <w:name w:val="6E9CACA8091B994384A4A9565969C7A1"/>
  </w:style>
  <w:style w:type="character" w:styleId="Emphasis">
    <w:name w:val="Emphasis"/>
    <w:basedOn w:val="DefaultParagraphFont"/>
    <w:uiPriority w:val="10"/>
    <w:qFormat/>
    <w:rsid w:val="009A5EAF"/>
    <w:rPr>
      <w:b w:val="0"/>
      <w:i w:val="0"/>
      <w:iCs/>
      <w:color w:val="4472C4" w:themeColor="accent1"/>
    </w:rPr>
  </w:style>
  <w:style w:type="paragraph" w:customStyle="1" w:styleId="928A98DBFA6BF343AEC19F0FE577FD07">
    <w:name w:val="928A98DBFA6BF343AEC19F0FE577FD07"/>
  </w:style>
  <w:style w:type="paragraph" w:customStyle="1" w:styleId="B9568DA8414B0748879815F920A11A1C">
    <w:name w:val="B9568DA8414B0748879815F920A11A1C"/>
  </w:style>
  <w:style w:type="paragraph" w:customStyle="1" w:styleId="64EA9BCA08CA1A409D4483D62273F509">
    <w:name w:val="64EA9BCA08CA1A409D4483D62273F509"/>
  </w:style>
  <w:style w:type="paragraph" w:customStyle="1" w:styleId="4DE2400700BE124D9DDB102E2A6CB378">
    <w:name w:val="4DE2400700BE124D9DDB102E2A6CB378"/>
  </w:style>
  <w:style w:type="paragraph" w:customStyle="1" w:styleId="4A5D8CCBE673B9468EE4164C5C42364A">
    <w:name w:val="4A5D8CCBE673B9468EE4164C5C42364A"/>
  </w:style>
  <w:style w:type="paragraph" w:customStyle="1" w:styleId="2C6CD2352EBD06439F9989246C88A268">
    <w:name w:val="2C6CD2352EBD06439F9989246C88A268"/>
  </w:style>
  <w:style w:type="paragraph" w:customStyle="1" w:styleId="1E66237A5BE9BE4EB23EB25CF5F22755">
    <w:name w:val="1E66237A5BE9BE4EB23EB25CF5F22755"/>
  </w:style>
  <w:style w:type="paragraph" w:customStyle="1" w:styleId="07747999534DCA4D9F8C8C959F9BA946">
    <w:name w:val="07747999534DCA4D9F8C8C959F9BA946"/>
  </w:style>
  <w:style w:type="paragraph" w:styleId="ListBullet">
    <w:name w:val="List Bullet"/>
    <w:basedOn w:val="Normal"/>
    <w:uiPriority w:val="12"/>
    <w:qFormat/>
    <w:rsid w:val="009A5EAF"/>
    <w:pPr>
      <w:numPr>
        <w:numId w:val="1"/>
      </w:numPr>
      <w:spacing w:after="160" w:line="312" w:lineRule="auto"/>
    </w:pPr>
    <w:rPr>
      <w:rFonts w:eastAsiaTheme="minorHAnsi"/>
      <w:i/>
      <w:color w:val="657C9C" w:themeColor="text2" w:themeTint="BF"/>
      <w:szCs w:val="20"/>
      <w:lang w:eastAsia="ja-JP"/>
    </w:rPr>
  </w:style>
  <w:style w:type="paragraph" w:customStyle="1" w:styleId="779F0577335ECD47B27BB3AA3076AED2">
    <w:name w:val="779F0577335ECD47B27BB3AA3076AED2"/>
  </w:style>
  <w:style w:type="paragraph" w:customStyle="1" w:styleId="3F308815C060844F909A075FF4A76030">
    <w:name w:val="3F308815C060844F909A075FF4A76030"/>
  </w:style>
  <w:style w:type="paragraph" w:customStyle="1" w:styleId="A3DE13FFE5F0FF468DB74C163F7AB03F">
    <w:name w:val="A3DE13FFE5F0FF468DB74C163F7AB03F"/>
  </w:style>
  <w:style w:type="paragraph" w:customStyle="1" w:styleId="EA0A585A13B3FE43B6B945A5E7017493">
    <w:name w:val="EA0A585A13B3FE43B6B945A5E7017493"/>
  </w:style>
  <w:style w:type="paragraph" w:customStyle="1" w:styleId="B102597B170D61478F262788DF879C75">
    <w:name w:val="B102597B170D61478F262788DF879C75"/>
  </w:style>
  <w:style w:type="paragraph" w:customStyle="1" w:styleId="73591CC9A2F4BD45AC8FCAC999970F60">
    <w:name w:val="73591CC9A2F4BD45AC8FCAC999970F60"/>
  </w:style>
  <w:style w:type="paragraph" w:customStyle="1" w:styleId="82706D92A26B344FAD383C7EEEFDDB40">
    <w:name w:val="82706D92A26B344FAD383C7EEEFDDB40"/>
  </w:style>
  <w:style w:type="paragraph" w:customStyle="1" w:styleId="33E8FCF162BFB04BA3AB45AC4552C911">
    <w:name w:val="33E8FCF162BFB04BA3AB45AC4552C911"/>
  </w:style>
  <w:style w:type="paragraph" w:customStyle="1" w:styleId="24EE70AF7C82D84C88A2F7DA90814438">
    <w:name w:val="24EE70AF7C82D84C88A2F7DA90814438"/>
  </w:style>
  <w:style w:type="paragraph" w:customStyle="1" w:styleId="640AA1D92B848B4C938F053940D6FD43">
    <w:name w:val="640AA1D92B848B4C938F053940D6FD43"/>
    <w:rsid w:val="009A5EAF"/>
  </w:style>
  <w:style w:type="paragraph" w:customStyle="1" w:styleId="F80E8393B8C67447BD669F3072F4A078">
    <w:name w:val="F80E8393B8C67447BD669F3072F4A078"/>
    <w:rsid w:val="009A5EAF"/>
  </w:style>
  <w:style w:type="paragraph" w:customStyle="1" w:styleId="209FABB9F98E494393951F32BA509F63">
    <w:name w:val="209FABB9F98E494393951F32BA509F63"/>
    <w:rsid w:val="009A5EAF"/>
  </w:style>
  <w:style w:type="paragraph" w:customStyle="1" w:styleId="1B3767DF78452C4FAE41C17E444E480E">
    <w:name w:val="1B3767DF78452C4FAE41C17E444E480E"/>
    <w:rsid w:val="009A5EAF"/>
  </w:style>
  <w:style w:type="paragraph" w:customStyle="1" w:styleId="882042FD7195BD43A3766A29EF8177D5">
    <w:name w:val="882042FD7195BD43A3766A29EF8177D5"/>
    <w:rsid w:val="009A5EAF"/>
  </w:style>
  <w:style w:type="paragraph" w:customStyle="1" w:styleId="EBD97C171F6708499F95125DD52D70C2">
    <w:name w:val="EBD97C171F6708499F95125DD52D70C2"/>
    <w:rsid w:val="009A5EAF"/>
  </w:style>
  <w:style w:type="paragraph" w:customStyle="1" w:styleId="968B8E0EFA08C844B22D5BCE9EB83B9A">
    <w:name w:val="968B8E0EFA08C844B22D5BCE9EB83B9A"/>
    <w:rsid w:val="009A5EAF"/>
  </w:style>
  <w:style w:type="paragraph" w:customStyle="1" w:styleId="714885A34134934A9AEA873338A66F45">
    <w:name w:val="714885A34134934A9AEA873338A66F45"/>
    <w:rsid w:val="009A5EAF"/>
  </w:style>
  <w:style w:type="paragraph" w:customStyle="1" w:styleId="34C529D0F108B74C8B032966E98D8262">
    <w:name w:val="34C529D0F108B74C8B032966E98D8262"/>
    <w:rsid w:val="009A5EAF"/>
  </w:style>
  <w:style w:type="paragraph" w:customStyle="1" w:styleId="F9FE414D02A17C4291CCFE072A7BAB0E">
    <w:name w:val="F9FE414D02A17C4291CCFE072A7BAB0E"/>
    <w:rsid w:val="009A5EAF"/>
  </w:style>
  <w:style w:type="paragraph" w:customStyle="1" w:styleId="250A01E71D108E469BDC8C1225F25C24">
    <w:name w:val="250A01E71D108E469BDC8C1225F25C24"/>
    <w:rsid w:val="009A5EAF"/>
  </w:style>
  <w:style w:type="paragraph" w:customStyle="1" w:styleId="6EB7F1CC61C808498D9383BC49C4B5A4">
    <w:name w:val="6EB7F1CC61C808498D9383BC49C4B5A4"/>
    <w:rsid w:val="009A5EAF"/>
  </w:style>
  <w:style w:type="paragraph" w:customStyle="1" w:styleId="C0004EE7EE04C74098EB95827099ECE9">
    <w:name w:val="C0004EE7EE04C74098EB95827099ECE9"/>
    <w:rsid w:val="009A5EAF"/>
  </w:style>
  <w:style w:type="paragraph" w:customStyle="1" w:styleId="597C47376A277448AF6CE2308A026748">
    <w:name w:val="597C47376A277448AF6CE2308A026748"/>
    <w:rsid w:val="009A5EAF"/>
  </w:style>
  <w:style w:type="paragraph" w:customStyle="1" w:styleId="2575A25EFC5AF24FB20C5CBD00CE800D">
    <w:name w:val="2575A25EFC5AF24FB20C5CBD00CE800D"/>
    <w:rsid w:val="009A5EAF"/>
  </w:style>
  <w:style w:type="paragraph" w:customStyle="1" w:styleId="003ED5BF4112C54C837C810DE48FCCFD">
    <w:name w:val="003ED5BF4112C54C837C810DE48FCCFD"/>
    <w:rsid w:val="009A5EAF"/>
  </w:style>
  <w:style w:type="paragraph" w:customStyle="1" w:styleId="71CD5CC38ABE2D45BCD8E2D83E203E4E">
    <w:name w:val="71CD5CC38ABE2D45BCD8E2D83E203E4E"/>
    <w:rsid w:val="009A5EAF"/>
  </w:style>
  <w:style w:type="paragraph" w:customStyle="1" w:styleId="9D77AF67D572104AA6FE8D096EBF60D2">
    <w:name w:val="9D77AF67D572104AA6FE8D096EBF60D2"/>
    <w:rsid w:val="009A5EAF"/>
  </w:style>
  <w:style w:type="paragraph" w:customStyle="1" w:styleId="6E44A4E50107964BAE7154ED8AB61A65">
    <w:name w:val="6E44A4E50107964BAE7154ED8AB61A65"/>
    <w:rsid w:val="009A5EAF"/>
  </w:style>
  <w:style w:type="paragraph" w:customStyle="1" w:styleId="644DF07D6F7DD544B32D38D6A7363402">
    <w:name w:val="644DF07D6F7DD544B32D38D6A7363402"/>
    <w:rsid w:val="009A5EAF"/>
  </w:style>
  <w:style w:type="paragraph" w:customStyle="1" w:styleId="96B92EEBAA30964F959A53C543098BA8">
    <w:name w:val="96B92EEBAA30964F959A53C543098BA8"/>
    <w:rsid w:val="009A5EAF"/>
  </w:style>
  <w:style w:type="paragraph" w:customStyle="1" w:styleId="8D42DEED090AF04E9934EDB983B40303">
    <w:name w:val="8D42DEED090AF04E9934EDB983B40303"/>
    <w:rsid w:val="009A5EAF"/>
  </w:style>
  <w:style w:type="paragraph" w:customStyle="1" w:styleId="2DF917D9DF9F7E4AAEEA9CDB84248A2B">
    <w:name w:val="2DF917D9DF9F7E4AAEEA9CDB84248A2B"/>
    <w:rsid w:val="009A5EAF"/>
  </w:style>
  <w:style w:type="paragraph" w:customStyle="1" w:styleId="BDC5B5D4E5904D41BBEA563E4F883922">
    <w:name w:val="BDC5B5D4E5904D41BBEA563E4F883922"/>
    <w:rsid w:val="009A5EAF"/>
  </w:style>
  <w:style w:type="paragraph" w:customStyle="1" w:styleId="3358DA098BAD024781233BC8BFBECC4F">
    <w:name w:val="3358DA098BAD024781233BC8BFBECC4F"/>
    <w:rsid w:val="009A5EAF"/>
  </w:style>
  <w:style w:type="paragraph" w:customStyle="1" w:styleId="C2B25CCFBE32134FAE2021DA6362C8C4">
    <w:name w:val="C2B25CCFBE32134FAE2021DA6362C8C4"/>
    <w:rsid w:val="009A5EAF"/>
  </w:style>
  <w:style w:type="paragraph" w:customStyle="1" w:styleId="A4DBD01C82304E46BA3F6D22904A88E6">
    <w:name w:val="A4DBD01C82304E46BA3F6D22904A88E6"/>
    <w:rsid w:val="009A5EAF"/>
  </w:style>
  <w:style w:type="paragraph" w:customStyle="1" w:styleId="416A46E6FC6EAB4DAA1EBDDC1633B320">
    <w:name w:val="416A46E6FC6EAB4DAA1EBDDC1633B320"/>
    <w:rsid w:val="009A5EAF"/>
  </w:style>
  <w:style w:type="paragraph" w:customStyle="1" w:styleId="C15C7A8669316E4A870681A7850DA2C3">
    <w:name w:val="C15C7A8669316E4A870681A7850DA2C3"/>
    <w:rsid w:val="009A5EAF"/>
  </w:style>
  <w:style w:type="paragraph" w:customStyle="1" w:styleId="CAF0F213A4B24D4080CC73DE7747253E">
    <w:name w:val="CAF0F213A4B24D4080CC73DE7747253E"/>
    <w:rsid w:val="009A5EAF"/>
  </w:style>
  <w:style w:type="paragraph" w:customStyle="1" w:styleId="7876B904087CEE4B8A5AD01C108EBDAF">
    <w:name w:val="7876B904087CEE4B8A5AD01C108EBDAF"/>
    <w:rsid w:val="009A5EAF"/>
  </w:style>
  <w:style w:type="paragraph" w:customStyle="1" w:styleId="BC064969B7FFAA4D8AFD38C00D086088">
    <w:name w:val="BC064969B7FFAA4D8AFD38C00D086088"/>
    <w:rsid w:val="009A5EAF"/>
  </w:style>
  <w:style w:type="paragraph" w:customStyle="1" w:styleId="436E4516AD4A0A43A9B8293532FDB1CE">
    <w:name w:val="436E4516AD4A0A43A9B8293532FDB1CE"/>
    <w:rsid w:val="009A5EAF"/>
  </w:style>
  <w:style w:type="paragraph" w:customStyle="1" w:styleId="E94628E7934C0D40BD27C642385FF75D">
    <w:name w:val="E94628E7934C0D40BD27C642385FF75D"/>
    <w:rsid w:val="009A5EAF"/>
  </w:style>
  <w:style w:type="paragraph" w:customStyle="1" w:styleId="FCF71F2C01906341882C92B0A04DA2F3">
    <w:name w:val="FCF71F2C01906341882C92B0A04DA2F3"/>
    <w:rsid w:val="009A5EAF"/>
  </w:style>
  <w:style w:type="paragraph" w:customStyle="1" w:styleId="0EA310E8473C214CA4F831A03CF82C24">
    <w:name w:val="0EA310E8473C214CA4F831A03CF82C24"/>
    <w:rsid w:val="009A5EAF"/>
  </w:style>
  <w:style w:type="paragraph" w:customStyle="1" w:styleId="82F1EB564FFB654AA7D6C734B2DED169">
    <w:name w:val="82F1EB564FFB654AA7D6C734B2DED169"/>
    <w:rsid w:val="009A5EAF"/>
  </w:style>
  <w:style w:type="paragraph" w:customStyle="1" w:styleId="696E777834E67E4A98C23E6111EFFB1A">
    <w:name w:val="696E777834E67E4A98C23E6111EFFB1A"/>
    <w:rsid w:val="009A5EAF"/>
  </w:style>
  <w:style w:type="paragraph" w:customStyle="1" w:styleId="FC323D211D127244A2C7F5DC8876934C">
    <w:name w:val="FC323D211D127244A2C7F5DC8876934C"/>
    <w:rsid w:val="009A5EAF"/>
  </w:style>
  <w:style w:type="paragraph" w:customStyle="1" w:styleId="657BEF7492C940479A808B4CE841CB8E">
    <w:name w:val="657BEF7492C940479A808B4CE841CB8E"/>
    <w:rsid w:val="009A5EAF"/>
  </w:style>
  <w:style w:type="paragraph" w:customStyle="1" w:styleId="67B2E95024F5FB4394E5F0A80040B5BA">
    <w:name w:val="67B2E95024F5FB4394E5F0A80040B5BA"/>
    <w:rsid w:val="009A5EAF"/>
  </w:style>
  <w:style w:type="paragraph" w:customStyle="1" w:styleId="7A452D5483E8B8408DEA17089EB29548">
    <w:name w:val="7A452D5483E8B8408DEA17089EB29548"/>
    <w:rsid w:val="009A5EAF"/>
  </w:style>
  <w:style w:type="paragraph" w:customStyle="1" w:styleId="F009E72978DF38438FDACA1F0A1FB3B0">
    <w:name w:val="F009E72978DF38438FDACA1F0A1FB3B0"/>
    <w:rsid w:val="009A5EAF"/>
  </w:style>
  <w:style w:type="paragraph" w:customStyle="1" w:styleId="F7A3BC1426499443988B9D261ABDCE73">
    <w:name w:val="F7A3BC1426499443988B9D261ABDCE73"/>
    <w:rsid w:val="009A5EAF"/>
  </w:style>
  <w:style w:type="paragraph" w:customStyle="1" w:styleId="EDA4F1C3B8E8DD4D905C2E60E44DA696">
    <w:name w:val="EDA4F1C3B8E8DD4D905C2E60E44DA696"/>
    <w:rsid w:val="009A5EAF"/>
  </w:style>
  <w:style w:type="paragraph" w:customStyle="1" w:styleId="2E2B5D723183BE4E81E4B80FAEE6BA50">
    <w:name w:val="2E2B5D723183BE4E81E4B80FAEE6BA50"/>
    <w:rsid w:val="009A5EAF"/>
  </w:style>
  <w:style w:type="paragraph" w:customStyle="1" w:styleId="AADF4D8EAB70DA46BF2BB6D520330B2D">
    <w:name w:val="AADF4D8EAB70DA46BF2BB6D520330B2D"/>
    <w:rsid w:val="009A5EAF"/>
  </w:style>
  <w:style w:type="paragraph" w:customStyle="1" w:styleId="86FCF040ABA39C4FBD04E06B7A78C8EC">
    <w:name w:val="86FCF040ABA39C4FBD04E06B7A78C8EC"/>
    <w:rsid w:val="009A5E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4F2901-D30E-D349-A012-BEDAC68D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119</TotalTime>
  <Pages>12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2024-10-31T18:52:00Z</cp:lastPrinted>
  <dcterms:created xsi:type="dcterms:W3CDTF">2024-10-31T16:16:00Z</dcterms:created>
  <dcterms:modified xsi:type="dcterms:W3CDTF">2024-10-31T19:31:00Z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